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42E3B" w14:textId="07B1618B" w:rsidR="00BA56A3" w:rsidRPr="00B5554C" w:rsidRDefault="006D2442" w:rsidP="00C6529D">
      <w:pPr>
        <w:pStyle w:val="26"/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FFB6E4" wp14:editId="4CC39ED6">
                <wp:simplePos x="0" y="0"/>
                <wp:positionH relativeFrom="column">
                  <wp:posOffset>-509905</wp:posOffset>
                </wp:positionH>
                <wp:positionV relativeFrom="paragraph">
                  <wp:posOffset>159385</wp:posOffset>
                </wp:positionV>
                <wp:extent cx="3905250" cy="1370965"/>
                <wp:effectExtent l="9525" t="10160" r="76200" b="762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37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17461E3E" w14:textId="77777777" w:rsidR="00EE0780" w:rsidRPr="001E0908" w:rsidRDefault="00EE0780" w:rsidP="00CB63DE">
                            <w:pPr>
                              <w:spacing w:after="40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sym w:font="Wingdings" w:char="F02A"/>
                            </w:r>
                            <w:r w:rsidRPr="001E0908">
                              <w:rPr>
                                <w:sz w:val="24"/>
                                <w:lang w:val="ru-RU"/>
                              </w:rPr>
                              <w:tab/>
                            </w:r>
                            <w:r>
                              <w:fldChar w:fldCharType="begin"/>
                            </w:r>
                            <w:r w:rsidRPr="00B12541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instrText>DOCPROPERTY</w:instrText>
                            </w:r>
                            <w:r w:rsidRPr="00B12541">
                              <w:rPr>
                                <w:lang w:val="ru-RU"/>
                              </w:rPr>
                              <w:instrText xml:space="preserve">  Адрес  \* </w:instrText>
                            </w:r>
                            <w:r>
                              <w:instrText>MERGEFORMAT</w:instrText>
                            </w:r>
                            <w:r w:rsidRPr="00B12541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117246</w:t>
                            </w:r>
                            <w:r w:rsidRPr="00CF67E2">
                              <w:rPr>
                                <w:sz w:val="24"/>
                                <w:lang w:val="ru-RU"/>
                              </w:rPr>
                              <w:t xml:space="preserve">, Москва,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Научный проезд</w:t>
                            </w:r>
                            <w:r w:rsidRPr="00CF67E2">
                              <w:rPr>
                                <w:sz w:val="24"/>
                                <w:lang w:val="ru-RU"/>
                              </w:rPr>
                              <w:t>, д.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19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 w14:paraId="7802E100" w14:textId="77777777" w:rsidR="00EE0780" w:rsidRPr="001E0908" w:rsidRDefault="00EE0780" w:rsidP="00A50F53">
                            <w:pPr>
                              <w:spacing w:before="120" w:after="120"/>
                              <w:ind w:left="851" w:hanging="851"/>
                              <w:rPr>
                                <w:sz w:val="24"/>
                                <w:lang w:val="ru-RU"/>
                              </w:rPr>
                            </w:pPr>
                            <w:r w:rsidRPr="001E0908">
                              <w:rPr>
                                <w:b/>
                                <w:sz w:val="24"/>
                                <w:lang w:val="ru-RU"/>
                              </w:rPr>
                              <w:t>Тел.:</w:t>
                            </w:r>
                            <w:r w:rsidRPr="001E0908">
                              <w:rPr>
                                <w:b/>
                                <w:sz w:val="24"/>
                                <w:lang w:val="ru-RU"/>
                              </w:rPr>
                              <w:tab/>
                            </w:r>
                            <w:r>
                              <w:fldChar w:fldCharType="begin"/>
                            </w:r>
                            <w:r w:rsidRPr="00B12541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instrText>DOCPROPERTY</w:instrText>
                            </w:r>
                            <w:r w:rsidRPr="00B12541">
                              <w:rPr>
                                <w:lang w:val="ru-RU"/>
                              </w:rPr>
                              <w:instrText xml:space="preserve">  Телефон  \* </w:instrText>
                            </w:r>
                            <w:r>
                              <w:instrText>MERGEFORMAT</w:instrText>
                            </w:r>
                            <w:r w:rsidRPr="00B12541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Pr="00CF67E2">
                              <w:rPr>
                                <w:sz w:val="24"/>
                                <w:lang w:val="ru-RU"/>
                              </w:rPr>
                              <w:t>+7 (495) 737-9991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 w14:paraId="217EAAD9" w14:textId="77777777" w:rsidR="00EE0780" w:rsidRPr="001E0908" w:rsidRDefault="00EE0780" w:rsidP="00A50F53">
                            <w:pPr>
                              <w:spacing w:before="120" w:after="120"/>
                              <w:ind w:left="851" w:hanging="851"/>
                              <w:rPr>
                                <w:sz w:val="24"/>
                                <w:lang w:val="ru-RU"/>
                              </w:rPr>
                            </w:pPr>
                            <w:r w:rsidRPr="001E0908">
                              <w:rPr>
                                <w:b/>
                                <w:sz w:val="24"/>
                                <w:lang w:val="ru-RU"/>
                              </w:rPr>
                              <w:t>Факс:</w:t>
                            </w:r>
                            <w:r w:rsidRPr="001E0908">
                              <w:rPr>
                                <w:b/>
                                <w:sz w:val="24"/>
                                <w:lang w:val="ru-RU"/>
                              </w:rPr>
                              <w:tab/>
                            </w:r>
                            <w:r>
                              <w:fldChar w:fldCharType="begin"/>
                            </w:r>
                            <w:r w:rsidRPr="00B12541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instrText>DOCPROPERTY</w:instrText>
                            </w:r>
                            <w:r w:rsidRPr="00B12541">
                              <w:rPr>
                                <w:lang w:val="ru-RU"/>
                              </w:rPr>
                              <w:instrText xml:space="preserve">  Телефон  \* </w:instrText>
                            </w:r>
                            <w:r>
                              <w:instrText>MERGEFORMAT</w:instrText>
                            </w:r>
                            <w:r w:rsidRPr="00B12541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Pr="00CF67E2">
                              <w:rPr>
                                <w:sz w:val="24"/>
                                <w:lang w:val="ru-RU"/>
                              </w:rPr>
                              <w:t>+7 (495) 737-9991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 w14:paraId="136D0566" w14:textId="77777777" w:rsidR="00EE0780" w:rsidRPr="001E0908" w:rsidRDefault="00EE0780" w:rsidP="00A50F53">
                            <w:pPr>
                              <w:spacing w:before="120" w:after="120"/>
                              <w:ind w:left="851" w:hanging="851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Web</w:t>
                            </w:r>
                            <w:r w:rsidRPr="001E0908">
                              <w:rPr>
                                <w:b/>
                                <w:sz w:val="24"/>
                                <w:lang w:val="ru-RU"/>
                              </w:rPr>
                              <w:t>:</w:t>
                            </w:r>
                            <w:r w:rsidRPr="001E0908">
                              <w:rPr>
                                <w:sz w:val="24"/>
                                <w:lang w:val="ru-RU"/>
                              </w:rPr>
                              <w:tab/>
                            </w:r>
                            <w:r>
                              <w:fldChar w:fldCharType="begin"/>
                            </w:r>
                            <w:r w:rsidRPr="00B12541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instrText>DOCPROPERTY</w:instrText>
                            </w:r>
                            <w:r w:rsidRPr="00B12541">
                              <w:rPr>
                                <w:lang w:val="ru-RU"/>
                              </w:rPr>
                              <w:instrText xml:space="preserve">  Ссылка  \* </w:instrText>
                            </w:r>
                            <w:r>
                              <w:instrText>MERGEFORMAT</w:instrText>
                            </w:r>
                            <w:r w:rsidRPr="00B12541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Pr="00CF67E2">
                              <w:rPr>
                                <w:rStyle w:val="a7"/>
                              </w:rPr>
                              <w:t>www</w:t>
                            </w:r>
                            <w:r w:rsidRPr="00CF67E2">
                              <w:rPr>
                                <w:rStyle w:val="a7"/>
                                <w:lang w:val="ru-RU"/>
                              </w:rPr>
                              <w:t>.</w:t>
                            </w:r>
                            <w:proofErr w:type="spellStart"/>
                            <w:r w:rsidRPr="00CF67E2">
                              <w:rPr>
                                <w:rStyle w:val="a7"/>
                              </w:rPr>
                              <w:t>gmcs</w:t>
                            </w:r>
                            <w:proofErr w:type="spellEnd"/>
                            <w:r w:rsidRPr="00CF67E2">
                              <w:rPr>
                                <w:rStyle w:val="a7"/>
                                <w:lang w:val="ru-RU"/>
                              </w:rPr>
                              <w:t>.</w:t>
                            </w:r>
                            <w:proofErr w:type="spellStart"/>
                            <w:r w:rsidRPr="00CF67E2">
                              <w:rPr>
                                <w:rStyle w:val="a7"/>
                              </w:rPr>
                              <w:t>ru</w:t>
                            </w:r>
                            <w:proofErr w:type="spellEnd"/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FFB6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15pt;margin-top:12.55pt;width:307.5pt;height:107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">
                <v:shadow on="t" offset="6pt,6pt"/>
                <v:textbox>
                  <w:txbxContent>
                    <w:p w14:paraId="17461E3E" w14:textId="77777777" w:rsidR="00EE0780" w:rsidRPr="001E0908" w:rsidRDefault="00EE0780" w:rsidP="00CB63DE">
                      <w:pPr>
                        <w:spacing w:after="40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sym w:font="Wingdings" w:char="F02A"/>
                      </w:r>
                      <w:r w:rsidRPr="001E0908">
                        <w:rPr>
                          <w:sz w:val="24"/>
                          <w:lang w:val="ru-RU"/>
                        </w:rPr>
                        <w:tab/>
                      </w:r>
                      <w:r>
                        <w:fldChar w:fldCharType="begin"/>
                      </w:r>
                      <w:r w:rsidRPr="00B12541">
                        <w:rPr>
                          <w:lang w:val="ru-RU"/>
                        </w:rPr>
                        <w:instrText xml:space="preserve"> </w:instrText>
                      </w:r>
                      <w:r>
                        <w:instrText>DOCPROPERTY</w:instrText>
                      </w:r>
                      <w:r w:rsidRPr="00B12541">
                        <w:rPr>
                          <w:lang w:val="ru-RU"/>
                        </w:rPr>
                        <w:instrText xml:space="preserve">  Адрес  \* </w:instrText>
                      </w:r>
                      <w:r>
                        <w:instrText>MERGEFORMAT</w:instrText>
                      </w:r>
                      <w:r w:rsidRPr="00B12541">
                        <w:rPr>
                          <w:lang w:val="ru-RU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sz w:val="24"/>
                          <w:lang w:val="ru-RU"/>
                        </w:rPr>
                        <w:t>117246</w:t>
                      </w:r>
                      <w:r w:rsidRPr="00CF67E2">
                        <w:rPr>
                          <w:sz w:val="24"/>
                          <w:lang w:val="ru-RU"/>
                        </w:rPr>
                        <w:t xml:space="preserve">, Москва, </w:t>
                      </w:r>
                      <w:r>
                        <w:rPr>
                          <w:sz w:val="24"/>
                          <w:lang w:val="ru-RU"/>
                        </w:rPr>
                        <w:t>Научный проезд</w:t>
                      </w:r>
                      <w:r w:rsidRPr="00CF67E2">
                        <w:rPr>
                          <w:sz w:val="24"/>
                          <w:lang w:val="ru-RU"/>
                        </w:rPr>
                        <w:t>, д.</w:t>
                      </w:r>
                      <w:r>
                        <w:rPr>
                          <w:sz w:val="24"/>
                          <w:lang w:val="ru-RU"/>
                        </w:rPr>
                        <w:t>19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  <w:p w14:paraId="7802E100" w14:textId="77777777" w:rsidR="00EE0780" w:rsidRPr="001E0908" w:rsidRDefault="00EE0780" w:rsidP="00A50F53">
                      <w:pPr>
                        <w:spacing w:before="120" w:after="120"/>
                        <w:ind w:left="851" w:hanging="851"/>
                        <w:rPr>
                          <w:sz w:val="24"/>
                          <w:lang w:val="ru-RU"/>
                        </w:rPr>
                      </w:pPr>
                      <w:r w:rsidRPr="001E0908">
                        <w:rPr>
                          <w:b/>
                          <w:sz w:val="24"/>
                          <w:lang w:val="ru-RU"/>
                        </w:rPr>
                        <w:t>Тел.:</w:t>
                      </w:r>
                      <w:r w:rsidRPr="001E0908">
                        <w:rPr>
                          <w:b/>
                          <w:sz w:val="24"/>
                          <w:lang w:val="ru-RU"/>
                        </w:rPr>
                        <w:tab/>
                      </w:r>
                      <w:r>
                        <w:fldChar w:fldCharType="begin"/>
                      </w:r>
                      <w:r w:rsidRPr="00B12541">
                        <w:rPr>
                          <w:lang w:val="ru-RU"/>
                        </w:rPr>
                        <w:instrText xml:space="preserve"> </w:instrText>
                      </w:r>
                      <w:r>
                        <w:instrText>DOCPROPERTY</w:instrText>
                      </w:r>
                      <w:r w:rsidRPr="00B12541">
                        <w:rPr>
                          <w:lang w:val="ru-RU"/>
                        </w:rPr>
                        <w:instrText xml:space="preserve">  Телефон  \* </w:instrText>
                      </w:r>
                      <w:r>
                        <w:instrText>MERGEFORMAT</w:instrText>
                      </w:r>
                      <w:r w:rsidRPr="00B12541">
                        <w:rPr>
                          <w:lang w:val="ru-RU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Pr="00CF67E2">
                        <w:rPr>
                          <w:sz w:val="24"/>
                          <w:lang w:val="ru-RU"/>
                        </w:rPr>
                        <w:t>+7 (495) 737-9991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  <w:p w14:paraId="217EAAD9" w14:textId="77777777" w:rsidR="00EE0780" w:rsidRPr="001E0908" w:rsidRDefault="00EE0780" w:rsidP="00A50F53">
                      <w:pPr>
                        <w:spacing w:before="120" w:after="120"/>
                        <w:ind w:left="851" w:hanging="851"/>
                        <w:rPr>
                          <w:sz w:val="24"/>
                          <w:lang w:val="ru-RU"/>
                        </w:rPr>
                      </w:pPr>
                      <w:r w:rsidRPr="001E0908">
                        <w:rPr>
                          <w:b/>
                          <w:sz w:val="24"/>
                          <w:lang w:val="ru-RU"/>
                        </w:rPr>
                        <w:t>Факс:</w:t>
                      </w:r>
                      <w:r w:rsidRPr="001E0908">
                        <w:rPr>
                          <w:b/>
                          <w:sz w:val="24"/>
                          <w:lang w:val="ru-RU"/>
                        </w:rPr>
                        <w:tab/>
                      </w:r>
                      <w:r>
                        <w:fldChar w:fldCharType="begin"/>
                      </w:r>
                      <w:r w:rsidRPr="00B12541">
                        <w:rPr>
                          <w:lang w:val="ru-RU"/>
                        </w:rPr>
                        <w:instrText xml:space="preserve"> </w:instrText>
                      </w:r>
                      <w:r>
                        <w:instrText>DOCPROPERTY</w:instrText>
                      </w:r>
                      <w:r w:rsidRPr="00B12541">
                        <w:rPr>
                          <w:lang w:val="ru-RU"/>
                        </w:rPr>
                        <w:instrText xml:space="preserve">  Телефон  \* </w:instrText>
                      </w:r>
                      <w:r>
                        <w:instrText>MERGEFORMAT</w:instrText>
                      </w:r>
                      <w:r w:rsidRPr="00B12541">
                        <w:rPr>
                          <w:lang w:val="ru-RU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Pr="00CF67E2">
                        <w:rPr>
                          <w:sz w:val="24"/>
                          <w:lang w:val="ru-RU"/>
                        </w:rPr>
                        <w:t>+7 (495) 737-9991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  <w:p w14:paraId="136D0566" w14:textId="77777777" w:rsidR="00EE0780" w:rsidRPr="001E0908" w:rsidRDefault="00EE0780" w:rsidP="00A50F53">
                      <w:pPr>
                        <w:spacing w:before="120" w:after="120"/>
                        <w:ind w:left="851" w:hanging="851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b/>
                          <w:sz w:val="24"/>
                        </w:rPr>
                        <w:t>Web</w:t>
                      </w:r>
                      <w:r w:rsidRPr="001E0908">
                        <w:rPr>
                          <w:b/>
                          <w:sz w:val="24"/>
                          <w:lang w:val="ru-RU"/>
                        </w:rPr>
                        <w:t>:</w:t>
                      </w:r>
                      <w:r w:rsidRPr="001E0908">
                        <w:rPr>
                          <w:sz w:val="24"/>
                          <w:lang w:val="ru-RU"/>
                        </w:rPr>
                        <w:tab/>
                      </w:r>
                      <w:r>
                        <w:fldChar w:fldCharType="begin"/>
                      </w:r>
                      <w:r w:rsidRPr="00B12541">
                        <w:rPr>
                          <w:lang w:val="ru-RU"/>
                        </w:rPr>
                        <w:instrText xml:space="preserve"> </w:instrText>
                      </w:r>
                      <w:r>
                        <w:instrText>DOCPROPERTY</w:instrText>
                      </w:r>
                      <w:r w:rsidRPr="00B12541">
                        <w:rPr>
                          <w:lang w:val="ru-RU"/>
                        </w:rPr>
                        <w:instrText xml:space="preserve">  Ссылка  \* </w:instrText>
                      </w:r>
                      <w:r>
                        <w:instrText>MERGEFORMAT</w:instrText>
                      </w:r>
                      <w:r w:rsidRPr="00B12541">
                        <w:rPr>
                          <w:lang w:val="ru-RU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Pr="00CF67E2">
                        <w:rPr>
                          <w:rStyle w:val="a7"/>
                        </w:rPr>
                        <w:t>www</w:t>
                      </w:r>
                      <w:r w:rsidRPr="00CF67E2">
                        <w:rPr>
                          <w:rStyle w:val="a7"/>
                          <w:lang w:val="ru-RU"/>
                        </w:rPr>
                        <w:t>.</w:t>
                      </w:r>
                      <w:proofErr w:type="spellStart"/>
                      <w:r w:rsidRPr="00CF67E2">
                        <w:rPr>
                          <w:rStyle w:val="a7"/>
                        </w:rPr>
                        <w:t>gmcs</w:t>
                      </w:r>
                      <w:proofErr w:type="spellEnd"/>
                      <w:r w:rsidRPr="00CF67E2">
                        <w:rPr>
                          <w:rStyle w:val="a7"/>
                          <w:lang w:val="ru-RU"/>
                        </w:rPr>
                        <w:t>.</w:t>
                      </w:r>
                      <w:proofErr w:type="spellStart"/>
                      <w:r w:rsidRPr="00CF67E2">
                        <w:rPr>
                          <w:rStyle w:val="a7"/>
                        </w:rPr>
                        <w:t>ru</w:t>
                      </w:r>
                      <w:proofErr w:type="spellEnd"/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F183F96" wp14:editId="17ADAD3F">
            <wp:simplePos x="0" y="0"/>
            <wp:positionH relativeFrom="column">
              <wp:posOffset>4681220</wp:posOffset>
            </wp:positionH>
            <wp:positionV relativeFrom="paragraph">
              <wp:posOffset>-755650</wp:posOffset>
            </wp:positionV>
            <wp:extent cx="1371600" cy="476250"/>
            <wp:effectExtent l="0" t="0" r="0" b="0"/>
            <wp:wrapNone/>
            <wp:docPr id="4" name="Рисунок 31" descr="Описание: gmc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Описание: gmcs_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560">
        <w:t>Техническое задание</w:t>
      </w:r>
      <w:r w:rsidR="00182560" w:rsidRPr="00B5554C">
        <w:t xml:space="preserve"> </w:t>
      </w:r>
    </w:p>
    <w:p w14:paraId="6461B0D8" w14:textId="77777777" w:rsidR="008942E6" w:rsidRPr="004B0F10" w:rsidRDefault="008942E6" w:rsidP="006A4873">
      <w:pPr>
        <w:pStyle w:val="260"/>
        <w:rPr>
          <w:sz w:val="44"/>
          <w:szCs w:val="44"/>
          <w:lang w:val="ru-RU"/>
        </w:rPr>
      </w:pPr>
    </w:p>
    <w:p w14:paraId="749DE0A6" w14:textId="1AF06C71" w:rsidR="00EF250E" w:rsidRPr="00913F2D" w:rsidRDefault="007C4E6C" w:rsidP="007854F1">
      <w:pPr>
        <w:pStyle w:val="220"/>
      </w:pPr>
      <w:r>
        <w:t>Кастомизация названия вкладок в браузере</w:t>
      </w:r>
    </w:p>
    <w:p w14:paraId="67C0278E" w14:textId="77777777" w:rsidR="008942E6" w:rsidRDefault="002276C4" w:rsidP="006A4873">
      <w:pPr>
        <w:pStyle w:val="220"/>
        <w:rPr>
          <w:sz w:val="32"/>
          <w:szCs w:val="32"/>
        </w:rPr>
      </w:pPr>
      <w:r w:rsidRPr="002276C4">
        <w:rPr>
          <w:sz w:val="32"/>
          <w:szCs w:val="32"/>
        </w:rPr>
        <w:t>http://</w:t>
      </w:r>
    </w:p>
    <w:p w14:paraId="51BA581D" w14:textId="77777777" w:rsidR="008942E6" w:rsidRPr="009B0021" w:rsidRDefault="008942E6" w:rsidP="006A4873">
      <w:pPr>
        <w:pStyle w:val="220"/>
        <w:rPr>
          <w:b/>
          <w:sz w:val="32"/>
          <w:szCs w:val="32"/>
        </w:rPr>
      </w:pPr>
    </w:p>
    <w:p w14:paraId="74D32F17" w14:textId="2DE2B694" w:rsidR="008942E6" w:rsidRPr="00D934E6" w:rsidRDefault="008942E6" w:rsidP="006A4873">
      <w:pPr>
        <w:pStyle w:val="120"/>
      </w:pPr>
      <w:r w:rsidRPr="009B0021">
        <w:t>Автор</w:t>
      </w:r>
      <w:r w:rsidR="00181CBE" w:rsidRPr="009B0021">
        <w:t xml:space="preserve">: </w:t>
      </w:r>
      <w:r w:rsidR="0003192E">
        <w:t>Николаев Георгий</w:t>
      </w:r>
    </w:p>
    <w:p w14:paraId="64C28E66" w14:textId="60745A59" w:rsidR="000E7465" w:rsidRDefault="0004681D" w:rsidP="006A4873">
      <w:pPr>
        <w:pStyle w:val="120"/>
      </w:pPr>
      <w:r w:rsidRPr="009B0021">
        <w:t>Дата послед</w:t>
      </w:r>
      <w:r w:rsidR="008942E6" w:rsidRPr="009B0021">
        <w:t>них изме</w:t>
      </w:r>
      <w:r w:rsidRPr="009B0021">
        <w:t>н</w:t>
      </w:r>
      <w:r w:rsidR="00EE41D1">
        <w:t>е</w:t>
      </w:r>
      <w:r w:rsidR="00197658">
        <w:t>ний 2</w:t>
      </w:r>
      <w:r w:rsidR="00130C02">
        <w:t>3</w:t>
      </w:r>
      <w:r w:rsidR="00EE41D1">
        <w:t>/</w:t>
      </w:r>
      <w:r w:rsidR="00A6708A">
        <w:t>0</w:t>
      </w:r>
      <w:r w:rsidR="00197658">
        <w:t>8</w:t>
      </w:r>
      <w:r w:rsidR="00EF250E">
        <w:t>/20</w:t>
      </w:r>
      <w:r w:rsidR="00A6708A">
        <w:t>1</w:t>
      </w:r>
      <w:r w:rsidR="0003192E">
        <w:t>8</w:t>
      </w:r>
    </w:p>
    <w:p w14:paraId="16DDC170" w14:textId="77777777" w:rsidR="00A50F53" w:rsidRPr="00D934E6" w:rsidRDefault="00544812" w:rsidP="006A4873">
      <w:pPr>
        <w:pStyle w:val="120"/>
      </w:pPr>
      <w:r w:rsidRPr="001E0908">
        <w:t xml:space="preserve">Версия </w:t>
      </w:r>
      <w:r w:rsidR="00731940">
        <w:t>1</w:t>
      </w:r>
      <w:r w:rsidRPr="001E0908">
        <w:t>.</w:t>
      </w:r>
      <w:r w:rsidR="00731940">
        <w:t>0</w:t>
      </w:r>
    </w:p>
    <w:p w14:paraId="5452AC1F" w14:textId="77777777" w:rsidR="00181CBE" w:rsidRPr="00D934E6" w:rsidRDefault="00181CBE" w:rsidP="006A4873">
      <w:pPr>
        <w:pStyle w:val="120"/>
      </w:pPr>
    </w:p>
    <w:p w14:paraId="02A1F137" w14:textId="77777777" w:rsidR="00E41D51" w:rsidRPr="00D934E6" w:rsidRDefault="00E41D51" w:rsidP="006A4873">
      <w:pPr>
        <w:pStyle w:val="120"/>
      </w:pPr>
      <w:r w:rsidRPr="009B0021">
        <w:t xml:space="preserve">Статус документа: </w:t>
      </w:r>
      <w:r w:rsidR="00CC2919" w:rsidRPr="00D934E6">
        <w:fldChar w:fldCharType="begin"/>
      </w:r>
      <w:r w:rsidRPr="009B0021">
        <w:instrText xml:space="preserve"> </w:instrText>
      </w:r>
      <w:r w:rsidRPr="00D934E6">
        <w:instrText>DOCPROPERTY</w:instrText>
      </w:r>
      <w:r w:rsidRPr="009B0021">
        <w:instrText xml:space="preserve">  Состояние </w:instrText>
      </w:r>
      <w:r w:rsidR="00CC2919" w:rsidRPr="00D934E6">
        <w:fldChar w:fldCharType="separate"/>
      </w:r>
      <w:r w:rsidR="00F23044">
        <w:t>В разработке</w:t>
      </w:r>
      <w:r w:rsidR="00CC2919" w:rsidRPr="00D934E6">
        <w:fldChar w:fldCharType="end"/>
      </w:r>
    </w:p>
    <w:p w14:paraId="19AF7731" w14:textId="00A2242D" w:rsidR="00E41D51" w:rsidRPr="00C07D51" w:rsidRDefault="00DC05AD" w:rsidP="006A4873">
      <w:pPr>
        <w:pStyle w:val="120"/>
      </w:pPr>
      <w:r>
        <w:t xml:space="preserve">Утвержден: </w:t>
      </w:r>
      <w:r w:rsidR="004149B6">
        <w:t>Наумчак Максим</w:t>
      </w:r>
    </w:p>
    <w:p w14:paraId="7B7C4CB8" w14:textId="77777777" w:rsidR="00242898" w:rsidRDefault="00242898" w:rsidP="00242898">
      <w:pPr>
        <w:rPr>
          <w:b/>
          <w:i/>
          <w:iCs/>
          <w:noProof/>
          <w:sz w:val="24"/>
          <w:lang w:val="ru-RU"/>
        </w:rPr>
      </w:pPr>
    </w:p>
    <w:p w14:paraId="6A982F58" w14:textId="77777777" w:rsidR="00242898" w:rsidRDefault="00242898" w:rsidP="00242898">
      <w:pPr>
        <w:rPr>
          <w:b/>
          <w:i/>
          <w:iCs/>
          <w:noProof/>
          <w:sz w:val="24"/>
          <w:lang w:val="ru-RU"/>
        </w:rPr>
      </w:pPr>
    </w:p>
    <w:p w14:paraId="73365448" w14:textId="77777777" w:rsidR="0080340D" w:rsidRDefault="0080340D" w:rsidP="00242898">
      <w:pPr>
        <w:rPr>
          <w:b/>
          <w:i/>
          <w:iCs/>
          <w:noProof/>
          <w:sz w:val="24"/>
          <w:lang w:val="ru-RU"/>
        </w:rPr>
      </w:pPr>
    </w:p>
    <w:p w14:paraId="064C4DFD" w14:textId="77777777" w:rsidR="0080340D" w:rsidRDefault="0080340D" w:rsidP="00242898">
      <w:pPr>
        <w:rPr>
          <w:b/>
          <w:i/>
          <w:iCs/>
          <w:noProof/>
          <w:sz w:val="24"/>
          <w:lang w:val="ru-RU"/>
        </w:rPr>
      </w:pPr>
    </w:p>
    <w:p w14:paraId="385891E4" w14:textId="77777777" w:rsidR="0080340D" w:rsidRDefault="0080340D" w:rsidP="00242898">
      <w:pPr>
        <w:rPr>
          <w:b/>
          <w:i/>
          <w:iCs/>
          <w:noProof/>
          <w:sz w:val="24"/>
          <w:lang w:val="ru-RU"/>
        </w:rPr>
      </w:pPr>
    </w:p>
    <w:p w14:paraId="38E1AD66" w14:textId="77777777" w:rsidR="0080340D" w:rsidRDefault="0080340D" w:rsidP="00242898">
      <w:pPr>
        <w:rPr>
          <w:b/>
          <w:i/>
          <w:iCs/>
          <w:noProof/>
          <w:sz w:val="24"/>
          <w:lang w:val="ru-RU"/>
        </w:rPr>
      </w:pPr>
    </w:p>
    <w:p w14:paraId="44C5E62A" w14:textId="77777777" w:rsidR="0080340D" w:rsidRDefault="0080340D" w:rsidP="00242898">
      <w:pPr>
        <w:rPr>
          <w:b/>
          <w:i/>
          <w:iCs/>
          <w:noProof/>
          <w:sz w:val="24"/>
          <w:lang w:val="ru-RU"/>
        </w:rPr>
      </w:pPr>
    </w:p>
    <w:p w14:paraId="6B5D3096" w14:textId="1CD84AD8" w:rsidR="00A50F53" w:rsidRPr="00B5554C" w:rsidRDefault="000B52D9" w:rsidP="00242898">
      <w:pPr>
        <w:jc w:val="center"/>
        <w:rPr>
          <w:b/>
          <w:iCs/>
          <w:noProof/>
          <w:sz w:val="24"/>
          <w:lang w:val="ru-RU"/>
        </w:rPr>
      </w:pPr>
      <w:r>
        <w:rPr>
          <w:b/>
          <w:iCs/>
          <w:noProof/>
          <w:sz w:val="24"/>
        </w:rPr>
        <w:fldChar w:fldCharType="begin"/>
      </w:r>
      <w:r>
        <w:rPr>
          <w:b/>
          <w:iCs/>
          <w:noProof/>
          <w:sz w:val="24"/>
        </w:rPr>
        <w:instrText xml:space="preserve"> DOCPROPERTY  Расположение  \* MERGEFORMAT </w:instrText>
      </w:r>
      <w:r>
        <w:rPr>
          <w:b/>
          <w:iCs/>
          <w:noProof/>
          <w:sz w:val="24"/>
        </w:rPr>
        <w:fldChar w:fldCharType="separate"/>
      </w:r>
      <w:r w:rsidR="00F23044" w:rsidRPr="00F23044">
        <w:rPr>
          <w:b/>
          <w:iCs/>
          <w:noProof/>
          <w:sz w:val="24"/>
        </w:rPr>
        <w:t>МОСКВА 201</w:t>
      </w:r>
      <w:r>
        <w:rPr>
          <w:b/>
          <w:iCs/>
          <w:noProof/>
          <w:sz w:val="24"/>
        </w:rPr>
        <w:fldChar w:fldCharType="end"/>
      </w:r>
      <w:r w:rsidR="0003192E">
        <w:rPr>
          <w:b/>
          <w:iCs/>
          <w:noProof/>
          <w:sz w:val="24"/>
          <w:lang w:val="ru-RU"/>
        </w:rPr>
        <w:t>8</w:t>
      </w:r>
    </w:p>
    <w:p w14:paraId="711DE0BA" w14:textId="77777777" w:rsidR="003A40A9" w:rsidRDefault="003A40A9" w:rsidP="00A50F53">
      <w:pPr>
        <w:jc w:val="center"/>
        <w:rPr>
          <w:b/>
          <w:iCs/>
          <w:noProof/>
          <w:sz w:val="24"/>
          <w:lang w:val="ru-RU"/>
        </w:rPr>
      </w:pPr>
    </w:p>
    <w:p w14:paraId="224331B0" w14:textId="77777777" w:rsidR="00473973" w:rsidRDefault="00473973" w:rsidP="00A50F53">
      <w:pPr>
        <w:jc w:val="center"/>
        <w:rPr>
          <w:b/>
          <w:iCs/>
          <w:noProof/>
          <w:sz w:val="24"/>
          <w:lang w:val="ru-RU"/>
        </w:rPr>
      </w:pPr>
    </w:p>
    <w:p w14:paraId="06D5F8FE" w14:textId="77777777" w:rsidR="00473973" w:rsidRPr="00473973" w:rsidRDefault="00473973" w:rsidP="00A50F53">
      <w:pPr>
        <w:jc w:val="center"/>
        <w:rPr>
          <w:b/>
          <w:iCs/>
          <w:noProof/>
          <w:sz w:val="24"/>
          <w:lang w:val="ru-RU"/>
        </w:rPr>
      </w:pPr>
    </w:p>
    <w:p w14:paraId="59BDE9C2" w14:textId="77777777" w:rsidR="00587A5D" w:rsidRPr="00C5090D" w:rsidRDefault="00587A5D">
      <w:pPr>
        <w:pStyle w:val="af5"/>
        <w:rPr>
          <w:sz w:val="32"/>
        </w:rPr>
      </w:pPr>
      <w:r w:rsidRPr="00C5090D">
        <w:rPr>
          <w:sz w:val="32"/>
        </w:rPr>
        <w:lastRenderedPageBreak/>
        <w:t>Оглавление</w:t>
      </w:r>
    </w:p>
    <w:p w14:paraId="419958D5" w14:textId="3FB3DB29" w:rsidR="007C4E6C" w:rsidRDefault="000D3FDA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>
        <w:rPr>
          <w:b/>
          <w:sz w:val="28"/>
          <w:lang w:val="ru-RU"/>
        </w:rPr>
        <w:fldChar w:fldCharType="begin"/>
      </w:r>
      <w:r>
        <w:rPr>
          <w:b/>
          <w:sz w:val="28"/>
          <w:lang w:val="ru-RU"/>
        </w:rPr>
        <w:instrText xml:space="preserve"> TOC \o "1-4" \h \z \u </w:instrText>
      </w:r>
      <w:r>
        <w:rPr>
          <w:b/>
          <w:sz w:val="28"/>
          <w:lang w:val="ru-RU"/>
        </w:rPr>
        <w:fldChar w:fldCharType="separate"/>
      </w:r>
      <w:hyperlink w:anchor="_Toc52885664" w:history="1">
        <w:r w:rsidR="007C4E6C" w:rsidRPr="00593313">
          <w:rPr>
            <w:rStyle w:val="a7"/>
          </w:rPr>
          <w:t>2</w:t>
        </w:r>
        <w:r w:rsidR="007C4E6C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7C4E6C" w:rsidRPr="00593313">
          <w:rPr>
            <w:rStyle w:val="a7"/>
          </w:rPr>
          <w:t>Версии документа</w:t>
        </w:r>
        <w:r w:rsidR="007C4E6C">
          <w:rPr>
            <w:webHidden/>
          </w:rPr>
          <w:tab/>
        </w:r>
        <w:r w:rsidR="007C4E6C">
          <w:rPr>
            <w:webHidden/>
          </w:rPr>
          <w:fldChar w:fldCharType="begin"/>
        </w:r>
        <w:r w:rsidR="007C4E6C">
          <w:rPr>
            <w:webHidden/>
          </w:rPr>
          <w:instrText xml:space="preserve"> PAGEREF _Toc52885664 \h </w:instrText>
        </w:r>
        <w:r w:rsidR="007C4E6C">
          <w:rPr>
            <w:webHidden/>
          </w:rPr>
        </w:r>
        <w:r w:rsidR="007C4E6C">
          <w:rPr>
            <w:webHidden/>
          </w:rPr>
          <w:fldChar w:fldCharType="separate"/>
        </w:r>
        <w:r w:rsidR="007C4E6C">
          <w:rPr>
            <w:webHidden/>
          </w:rPr>
          <w:t>3</w:t>
        </w:r>
        <w:r w:rsidR="007C4E6C">
          <w:rPr>
            <w:webHidden/>
          </w:rPr>
          <w:fldChar w:fldCharType="end"/>
        </w:r>
      </w:hyperlink>
    </w:p>
    <w:p w14:paraId="32F1CBC1" w14:textId="19E30EDF" w:rsidR="007C4E6C" w:rsidRDefault="009D500C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52885665" w:history="1">
        <w:r w:rsidR="007C4E6C" w:rsidRPr="00593313">
          <w:rPr>
            <w:rStyle w:val="a7"/>
          </w:rPr>
          <w:t>3</w:t>
        </w:r>
        <w:r w:rsidR="007C4E6C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7C4E6C" w:rsidRPr="00593313">
          <w:rPr>
            <w:rStyle w:val="a7"/>
          </w:rPr>
          <w:t>Введение</w:t>
        </w:r>
        <w:r w:rsidR="007C4E6C">
          <w:rPr>
            <w:webHidden/>
          </w:rPr>
          <w:tab/>
        </w:r>
        <w:r w:rsidR="007C4E6C">
          <w:rPr>
            <w:webHidden/>
          </w:rPr>
          <w:fldChar w:fldCharType="begin"/>
        </w:r>
        <w:r w:rsidR="007C4E6C">
          <w:rPr>
            <w:webHidden/>
          </w:rPr>
          <w:instrText xml:space="preserve"> PAGEREF _Toc52885665 \h </w:instrText>
        </w:r>
        <w:r w:rsidR="007C4E6C">
          <w:rPr>
            <w:webHidden/>
          </w:rPr>
        </w:r>
        <w:r w:rsidR="007C4E6C">
          <w:rPr>
            <w:webHidden/>
          </w:rPr>
          <w:fldChar w:fldCharType="separate"/>
        </w:r>
        <w:r w:rsidR="007C4E6C">
          <w:rPr>
            <w:webHidden/>
          </w:rPr>
          <w:t>4</w:t>
        </w:r>
        <w:r w:rsidR="007C4E6C">
          <w:rPr>
            <w:webHidden/>
          </w:rPr>
          <w:fldChar w:fldCharType="end"/>
        </w:r>
      </w:hyperlink>
    </w:p>
    <w:p w14:paraId="012285EE" w14:textId="03D58993" w:rsidR="007C4E6C" w:rsidRDefault="009D500C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52885666" w:history="1">
        <w:r w:rsidR="007C4E6C" w:rsidRPr="00593313">
          <w:rPr>
            <w:rStyle w:val="a7"/>
          </w:rPr>
          <w:t>4</w:t>
        </w:r>
        <w:r w:rsidR="007C4E6C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7C4E6C" w:rsidRPr="00593313">
          <w:rPr>
            <w:rStyle w:val="a7"/>
          </w:rPr>
          <w:t>Спецификация</w:t>
        </w:r>
        <w:r w:rsidR="007C4E6C">
          <w:rPr>
            <w:webHidden/>
          </w:rPr>
          <w:tab/>
        </w:r>
        <w:r w:rsidR="007C4E6C">
          <w:rPr>
            <w:webHidden/>
          </w:rPr>
          <w:fldChar w:fldCharType="begin"/>
        </w:r>
        <w:r w:rsidR="007C4E6C">
          <w:rPr>
            <w:webHidden/>
          </w:rPr>
          <w:instrText xml:space="preserve"> PAGEREF _Toc52885666 \h </w:instrText>
        </w:r>
        <w:r w:rsidR="007C4E6C">
          <w:rPr>
            <w:webHidden/>
          </w:rPr>
        </w:r>
        <w:r w:rsidR="007C4E6C">
          <w:rPr>
            <w:webHidden/>
          </w:rPr>
          <w:fldChar w:fldCharType="separate"/>
        </w:r>
        <w:r w:rsidR="007C4E6C">
          <w:rPr>
            <w:webHidden/>
          </w:rPr>
          <w:t>5</w:t>
        </w:r>
        <w:r w:rsidR="007C4E6C">
          <w:rPr>
            <w:webHidden/>
          </w:rPr>
          <w:fldChar w:fldCharType="end"/>
        </w:r>
      </w:hyperlink>
    </w:p>
    <w:p w14:paraId="2478B4A2" w14:textId="55640BCF" w:rsidR="007C4E6C" w:rsidRDefault="009D500C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52885667" w:history="1">
        <w:r w:rsidR="007C4E6C" w:rsidRPr="00593313">
          <w:rPr>
            <w:rStyle w:val="a7"/>
          </w:rPr>
          <w:t>4.1</w:t>
        </w:r>
        <w:r w:rsidR="007C4E6C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7C4E6C" w:rsidRPr="00593313">
          <w:rPr>
            <w:rStyle w:val="a7"/>
          </w:rPr>
          <w:t>Обзор и обоснование</w:t>
        </w:r>
        <w:r w:rsidR="007C4E6C">
          <w:rPr>
            <w:webHidden/>
          </w:rPr>
          <w:tab/>
        </w:r>
        <w:r w:rsidR="007C4E6C">
          <w:rPr>
            <w:webHidden/>
          </w:rPr>
          <w:fldChar w:fldCharType="begin"/>
        </w:r>
        <w:r w:rsidR="007C4E6C">
          <w:rPr>
            <w:webHidden/>
          </w:rPr>
          <w:instrText xml:space="preserve"> PAGEREF _Toc52885667 \h </w:instrText>
        </w:r>
        <w:r w:rsidR="007C4E6C">
          <w:rPr>
            <w:webHidden/>
          </w:rPr>
        </w:r>
        <w:r w:rsidR="007C4E6C">
          <w:rPr>
            <w:webHidden/>
          </w:rPr>
          <w:fldChar w:fldCharType="separate"/>
        </w:r>
        <w:r w:rsidR="007C4E6C">
          <w:rPr>
            <w:webHidden/>
          </w:rPr>
          <w:t>5</w:t>
        </w:r>
        <w:r w:rsidR="007C4E6C">
          <w:rPr>
            <w:webHidden/>
          </w:rPr>
          <w:fldChar w:fldCharType="end"/>
        </w:r>
      </w:hyperlink>
    </w:p>
    <w:p w14:paraId="45B67508" w14:textId="6C3B2DEC" w:rsidR="007C4E6C" w:rsidRDefault="009D500C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52885668" w:history="1">
        <w:r w:rsidR="007C4E6C" w:rsidRPr="00593313">
          <w:rPr>
            <w:rStyle w:val="a7"/>
          </w:rPr>
          <w:t>4.2</w:t>
        </w:r>
        <w:r w:rsidR="007C4E6C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7C4E6C" w:rsidRPr="00593313">
          <w:rPr>
            <w:rStyle w:val="a7"/>
          </w:rPr>
          <w:t>Функциональное описание</w:t>
        </w:r>
        <w:r w:rsidR="007C4E6C">
          <w:rPr>
            <w:webHidden/>
          </w:rPr>
          <w:tab/>
        </w:r>
        <w:r w:rsidR="007C4E6C">
          <w:rPr>
            <w:webHidden/>
          </w:rPr>
          <w:fldChar w:fldCharType="begin"/>
        </w:r>
        <w:r w:rsidR="007C4E6C">
          <w:rPr>
            <w:webHidden/>
          </w:rPr>
          <w:instrText xml:space="preserve"> PAGEREF _Toc52885668 \h </w:instrText>
        </w:r>
        <w:r w:rsidR="007C4E6C">
          <w:rPr>
            <w:webHidden/>
          </w:rPr>
        </w:r>
        <w:r w:rsidR="007C4E6C">
          <w:rPr>
            <w:webHidden/>
          </w:rPr>
          <w:fldChar w:fldCharType="separate"/>
        </w:r>
        <w:r w:rsidR="007C4E6C">
          <w:rPr>
            <w:webHidden/>
          </w:rPr>
          <w:t>5</w:t>
        </w:r>
        <w:r w:rsidR="007C4E6C">
          <w:rPr>
            <w:webHidden/>
          </w:rPr>
          <w:fldChar w:fldCharType="end"/>
        </w:r>
      </w:hyperlink>
    </w:p>
    <w:p w14:paraId="03B49282" w14:textId="565FD5B0" w:rsidR="007C4E6C" w:rsidRDefault="009D500C">
      <w:pPr>
        <w:pStyle w:val="3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52885669" w:history="1">
        <w:r w:rsidR="007C4E6C" w:rsidRPr="00593313">
          <w:rPr>
            <w:rStyle w:val="a7"/>
          </w:rPr>
          <w:t>4.2.1</w:t>
        </w:r>
        <w:r w:rsidR="007C4E6C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7C4E6C" w:rsidRPr="00593313">
          <w:rPr>
            <w:rStyle w:val="a7"/>
          </w:rPr>
          <w:t>Настройка вывода названия</w:t>
        </w:r>
        <w:r w:rsidR="007C4E6C">
          <w:rPr>
            <w:webHidden/>
          </w:rPr>
          <w:tab/>
        </w:r>
        <w:r w:rsidR="007C4E6C">
          <w:rPr>
            <w:webHidden/>
          </w:rPr>
          <w:fldChar w:fldCharType="begin"/>
        </w:r>
        <w:r w:rsidR="007C4E6C">
          <w:rPr>
            <w:webHidden/>
          </w:rPr>
          <w:instrText xml:space="preserve"> PAGEREF _Toc52885669 \h </w:instrText>
        </w:r>
        <w:r w:rsidR="007C4E6C">
          <w:rPr>
            <w:webHidden/>
          </w:rPr>
        </w:r>
        <w:r w:rsidR="007C4E6C">
          <w:rPr>
            <w:webHidden/>
          </w:rPr>
          <w:fldChar w:fldCharType="separate"/>
        </w:r>
        <w:r w:rsidR="007C4E6C">
          <w:rPr>
            <w:webHidden/>
          </w:rPr>
          <w:t>5</w:t>
        </w:r>
        <w:r w:rsidR="007C4E6C">
          <w:rPr>
            <w:webHidden/>
          </w:rPr>
          <w:fldChar w:fldCharType="end"/>
        </w:r>
      </w:hyperlink>
    </w:p>
    <w:p w14:paraId="1167BFB9" w14:textId="416531E2" w:rsidR="00587A5D" w:rsidRDefault="000D3FDA" w:rsidP="000D3FDA">
      <w:pPr>
        <w:tabs>
          <w:tab w:val="right" w:leader="dot" w:pos="9638"/>
        </w:tabs>
        <w:rPr>
          <w:lang w:val="ru-RU"/>
        </w:rPr>
      </w:pPr>
      <w:r>
        <w:rPr>
          <w:rFonts w:cs="Times New Roman"/>
          <w:b/>
          <w:noProof/>
          <w:sz w:val="28"/>
          <w:lang w:val="ru-RU"/>
        </w:rPr>
        <w:fldChar w:fldCharType="end"/>
      </w:r>
    </w:p>
    <w:p w14:paraId="5432DD65" w14:textId="77777777" w:rsidR="00FC0E96" w:rsidRDefault="00FC0E96" w:rsidP="000A0154"/>
    <w:p w14:paraId="3E644694" w14:textId="77777777" w:rsidR="000A0154" w:rsidRDefault="000A0154" w:rsidP="000A0154"/>
    <w:p w14:paraId="27F48245" w14:textId="6E466EED" w:rsidR="00544812" w:rsidRDefault="00544812" w:rsidP="00C5090D">
      <w:pPr>
        <w:pStyle w:val="1"/>
      </w:pPr>
      <w:bookmarkStart w:id="0" w:name="_Toc214678260"/>
      <w:bookmarkStart w:id="1" w:name="_Toc214861404"/>
      <w:bookmarkStart w:id="2" w:name="_Toc224548287"/>
      <w:bookmarkStart w:id="3" w:name="_Toc52885664"/>
      <w:bookmarkStart w:id="4" w:name="_Toc192659943"/>
      <w:r w:rsidRPr="00FC3EDC">
        <w:lastRenderedPageBreak/>
        <w:t>Версии документа</w:t>
      </w:r>
      <w:bookmarkEnd w:id="0"/>
      <w:bookmarkEnd w:id="1"/>
      <w:bookmarkEnd w:id="2"/>
      <w:bookmarkEnd w:id="3"/>
    </w:p>
    <w:p w14:paraId="6A36571F" w14:textId="77777777" w:rsidR="00544812" w:rsidRDefault="00544812" w:rsidP="00815FF8">
      <w:pPr>
        <w:pStyle w:val="af0"/>
      </w:pPr>
      <w:r w:rsidRPr="0058336C">
        <w:t>Изменения</w:t>
      </w:r>
    </w:p>
    <w:tbl>
      <w:tblPr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2199"/>
        <w:gridCol w:w="989"/>
        <w:gridCol w:w="5062"/>
      </w:tblGrid>
      <w:tr w:rsidR="007C4E6C" w14:paraId="3F21E734" w14:textId="77777777" w:rsidTr="007C4E6C">
        <w:trPr>
          <w:tblHeader/>
        </w:trPr>
        <w:tc>
          <w:tcPr>
            <w:tcW w:w="1374" w:type="dxa"/>
            <w:shd w:val="clear" w:color="auto" w:fill="A6A6A6"/>
          </w:tcPr>
          <w:p w14:paraId="41B93A18" w14:textId="77777777" w:rsidR="007C4E6C" w:rsidRPr="005A44BE" w:rsidRDefault="007C4E6C" w:rsidP="00B25745">
            <w:pPr>
              <w:pStyle w:val="affc"/>
              <w:rPr>
                <w:b/>
              </w:rPr>
            </w:pPr>
            <w:r w:rsidRPr="005A44BE">
              <w:rPr>
                <w:b/>
              </w:rPr>
              <w:t>Дата</w:t>
            </w:r>
          </w:p>
        </w:tc>
        <w:tc>
          <w:tcPr>
            <w:tcW w:w="2199" w:type="dxa"/>
            <w:shd w:val="clear" w:color="auto" w:fill="A6A6A6"/>
          </w:tcPr>
          <w:p w14:paraId="79F691E4" w14:textId="77777777" w:rsidR="007C4E6C" w:rsidRPr="005A44BE" w:rsidRDefault="007C4E6C" w:rsidP="00B25745">
            <w:pPr>
              <w:pStyle w:val="affc"/>
              <w:rPr>
                <w:b/>
              </w:rPr>
            </w:pPr>
            <w:r w:rsidRPr="005A44BE">
              <w:rPr>
                <w:b/>
              </w:rPr>
              <w:t>Автор</w:t>
            </w:r>
          </w:p>
        </w:tc>
        <w:tc>
          <w:tcPr>
            <w:tcW w:w="989" w:type="dxa"/>
            <w:shd w:val="clear" w:color="auto" w:fill="A6A6A6"/>
          </w:tcPr>
          <w:p w14:paraId="76E6D4B0" w14:textId="77777777" w:rsidR="007C4E6C" w:rsidRPr="005A44BE" w:rsidRDefault="007C4E6C" w:rsidP="00B25745">
            <w:pPr>
              <w:pStyle w:val="affc"/>
              <w:rPr>
                <w:b/>
              </w:rPr>
            </w:pPr>
            <w:r w:rsidRPr="005A44BE">
              <w:rPr>
                <w:b/>
              </w:rPr>
              <w:t>Версия</w:t>
            </w:r>
          </w:p>
        </w:tc>
        <w:tc>
          <w:tcPr>
            <w:tcW w:w="5062" w:type="dxa"/>
            <w:shd w:val="clear" w:color="auto" w:fill="A6A6A6"/>
          </w:tcPr>
          <w:p w14:paraId="107A4E7E" w14:textId="77777777" w:rsidR="007C4E6C" w:rsidRPr="005A44BE" w:rsidRDefault="007C4E6C" w:rsidP="00B25745">
            <w:pPr>
              <w:pStyle w:val="affc"/>
              <w:rPr>
                <w:b/>
              </w:rPr>
            </w:pPr>
            <w:r w:rsidRPr="005A44BE">
              <w:rPr>
                <w:b/>
              </w:rPr>
              <w:t>Описание изменений</w:t>
            </w:r>
          </w:p>
        </w:tc>
      </w:tr>
      <w:tr w:rsidR="007C4E6C" w:rsidRPr="00F3535D" w14:paraId="03B34D17" w14:textId="77777777" w:rsidTr="007C4E6C">
        <w:tc>
          <w:tcPr>
            <w:tcW w:w="1374" w:type="dxa"/>
            <w:shd w:val="clear" w:color="auto" w:fill="auto"/>
            <w:vAlign w:val="center"/>
          </w:tcPr>
          <w:p w14:paraId="12AF8EE9" w14:textId="4EB3E1BD" w:rsidR="007C4E6C" w:rsidRPr="005A44BE" w:rsidRDefault="007C4E6C" w:rsidP="00673D19">
            <w:pPr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06.10.2020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740A2C06" w14:textId="0C63CFF0" w:rsidR="007C4E6C" w:rsidRPr="005A44BE" w:rsidRDefault="007C4E6C" w:rsidP="003C043C">
            <w:pPr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Николаев Г.К.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2BEB02B" w14:textId="77777777" w:rsidR="007C4E6C" w:rsidRPr="005A44BE" w:rsidRDefault="007C4E6C" w:rsidP="003C043C">
            <w:pPr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5062" w:type="dxa"/>
            <w:shd w:val="clear" w:color="auto" w:fill="auto"/>
            <w:vAlign w:val="center"/>
          </w:tcPr>
          <w:p w14:paraId="1879620D" w14:textId="77777777" w:rsidR="007C4E6C" w:rsidRPr="005A44BE" w:rsidRDefault="007C4E6C" w:rsidP="003C043C">
            <w:pPr>
              <w:pStyle w:val="affd"/>
              <w:contextualSpacing/>
              <w:jc w:val="left"/>
              <w:rPr>
                <w:lang w:val="ru-RU"/>
              </w:rPr>
            </w:pPr>
            <w:r>
              <w:rPr>
                <w:lang w:val="ru-RU"/>
              </w:rPr>
              <w:t>Документ создан</w:t>
            </w:r>
          </w:p>
        </w:tc>
      </w:tr>
    </w:tbl>
    <w:p w14:paraId="10A11FF5" w14:textId="77777777" w:rsidR="00B25745" w:rsidRPr="00B25745" w:rsidRDefault="00B25745" w:rsidP="00B25745">
      <w:pPr>
        <w:rPr>
          <w:lang w:val="ru-RU"/>
        </w:rPr>
      </w:pPr>
    </w:p>
    <w:p w14:paraId="1716C6CC" w14:textId="56B1CB8D" w:rsidR="005B2B0B" w:rsidRDefault="00544812" w:rsidP="00DD3567">
      <w:pPr>
        <w:pStyle w:val="1"/>
      </w:pPr>
      <w:bookmarkStart w:id="5" w:name="_Ref222901685"/>
      <w:bookmarkStart w:id="6" w:name="_Ref222901693"/>
      <w:bookmarkStart w:id="7" w:name="_Ref222901694"/>
      <w:bookmarkStart w:id="8" w:name="_Ref222901760"/>
      <w:bookmarkStart w:id="9" w:name="_Toc224548288"/>
      <w:bookmarkStart w:id="10" w:name="_Toc52885665"/>
      <w:bookmarkEnd w:id="4"/>
      <w:r>
        <w:lastRenderedPageBreak/>
        <w:t>Введение</w:t>
      </w:r>
      <w:bookmarkEnd w:id="5"/>
      <w:bookmarkEnd w:id="6"/>
      <w:bookmarkEnd w:id="7"/>
      <w:bookmarkEnd w:id="8"/>
      <w:bookmarkEnd w:id="9"/>
      <w:bookmarkEnd w:id="10"/>
    </w:p>
    <w:p w14:paraId="7DDACCA4" w14:textId="7402D0E9" w:rsidR="00D92111" w:rsidRPr="00673D19" w:rsidRDefault="00D92111" w:rsidP="00D92111">
      <w:pPr>
        <w:rPr>
          <w:lang w:val="ru-RU"/>
        </w:rPr>
      </w:pPr>
      <w:r>
        <w:rPr>
          <w:lang w:val="ru-RU"/>
        </w:rPr>
        <w:t xml:space="preserve">Система должна </w:t>
      </w:r>
      <w:r w:rsidR="00673D19">
        <w:rPr>
          <w:lang w:val="ru-RU"/>
        </w:rPr>
        <w:t>дублировать название</w:t>
      </w:r>
      <w:r w:rsidR="00533D4F">
        <w:rPr>
          <w:lang w:val="ru-RU"/>
        </w:rPr>
        <w:t xml:space="preserve"> ряда</w:t>
      </w:r>
      <w:r w:rsidR="00673D19">
        <w:rPr>
          <w:lang w:val="ru-RU"/>
        </w:rPr>
        <w:t xml:space="preserve"> элемент</w:t>
      </w:r>
      <w:r w:rsidR="00533D4F">
        <w:rPr>
          <w:lang w:val="ru-RU"/>
        </w:rPr>
        <w:t>ов</w:t>
      </w:r>
      <w:r w:rsidR="00673D19">
        <w:rPr>
          <w:lang w:val="ru-RU"/>
        </w:rPr>
        <w:t xml:space="preserve"> </w:t>
      </w:r>
      <w:r w:rsidR="00673D19">
        <w:t>workflow</w:t>
      </w:r>
      <w:r w:rsidR="00673D19">
        <w:rPr>
          <w:lang w:val="ru-RU"/>
        </w:rPr>
        <w:t>-процесса в статус заявок на закупку, заявок на поездку и заявок на оплату.</w:t>
      </w:r>
    </w:p>
    <w:p w14:paraId="33F763CC" w14:textId="27DD8660" w:rsidR="00C806A9" w:rsidRDefault="00242898" w:rsidP="00233DA1">
      <w:pPr>
        <w:pStyle w:val="1"/>
      </w:pPr>
      <w:bookmarkStart w:id="11" w:name="_Toc52885667"/>
      <w:r>
        <w:lastRenderedPageBreak/>
        <w:t>Обзор и обоснование</w:t>
      </w:r>
      <w:bookmarkEnd w:id="11"/>
    </w:p>
    <w:p w14:paraId="7878D1AF" w14:textId="10EC1FC7" w:rsidR="00673D19" w:rsidRPr="007C4E6C" w:rsidRDefault="007C4E6C" w:rsidP="00673D19">
      <w:pPr>
        <w:rPr>
          <w:lang w:val="ru-RU"/>
        </w:rPr>
      </w:pPr>
      <w:r>
        <w:rPr>
          <w:lang w:val="ru-RU"/>
        </w:rPr>
        <w:t xml:space="preserve">Должна быть возможность отображать текст в названии вкладки браузера вместо того, который выводится по тегу </w:t>
      </w:r>
      <w:r w:rsidRPr="007C4E6C">
        <w:rPr>
          <w:lang w:val="ru-RU"/>
        </w:rPr>
        <w:t>&lt;</w:t>
      </w:r>
      <w:r>
        <w:t>title</w:t>
      </w:r>
      <w:r w:rsidRPr="007C4E6C">
        <w:rPr>
          <w:lang w:val="ru-RU"/>
        </w:rPr>
        <w:t>&gt;</w:t>
      </w:r>
      <w:r>
        <w:rPr>
          <w:lang w:val="ru-RU"/>
        </w:rPr>
        <w:t xml:space="preserve"> веб-страницы. Текст должен появляться в зависимости от содержания </w:t>
      </w:r>
      <w:r>
        <w:t>URL</w:t>
      </w:r>
      <w:r w:rsidRPr="007C4E6C">
        <w:rPr>
          <w:lang w:val="ru-RU"/>
        </w:rPr>
        <w:t>-</w:t>
      </w:r>
      <w:r>
        <w:rPr>
          <w:lang w:val="ru-RU"/>
        </w:rPr>
        <w:t>адреса в адресной строке браузера.</w:t>
      </w:r>
    </w:p>
    <w:p w14:paraId="7A3EB2C6" w14:textId="3C7348AF" w:rsidR="008468E8" w:rsidRDefault="00242898" w:rsidP="00233DA1">
      <w:pPr>
        <w:pStyle w:val="1"/>
      </w:pPr>
      <w:bookmarkStart w:id="12" w:name="_Toc52885668"/>
      <w:r>
        <w:lastRenderedPageBreak/>
        <w:t>Функциональное описание</w:t>
      </w:r>
      <w:bookmarkEnd w:id="12"/>
    </w:p>
    <w:p w14:paraId="2B9F228C" w14:textId="34AFCEF3" w:rsidR="00746E1B" w:rsidRDefault="00746E1B" w:rsidP="00233DA1">
      <w:pPr>
        <w:rPr>
          <w:lang w:val="ru-RU"/>
        </w:rPr>
      </w:pPr>
      <w:bookmarkStart w:id="13" w:name="_Формирование_Заявок_на"/>
      <w:bookmarkEnd w:id="13"/>
      <w:r>
        <w:rPr>
          <w:lang w:val="ru-RU"/>
        </w:rPr>
        <w:t xml:space="preserve">Настройка должна состоять из </w:t>
      </w:r>
      <w:r w:rsidR="00A00A2B">
        <w:rPr>
          <w:lang w:val="ru-RU"/>
        </w:rPr>
        <w:t>трех</w:t>
      </w:r>
      <w:r>
        <w:rPr>
          <w:lang w:val="ru-RU"/>
        </w:rPr>
        <w:t xml:space="preserve"> уровней:</w:t>
      </w:r>
    </w:p>
    <w:p w14:paraId="163A5799" w14:textId="77777777" w:rsidR="00746E1B" w:rsidRDefault="00746E1B" w:rsidP="00233DA1">
      <w:pPr>
        <w:rPr>
          <w:lang w:val="ru-RU"/>
        </w:rPr>
      </w:pPr>
    </w:p>
    <w:p w14:paraId="47771E37" w14:textId="6D9527B0" w:rsidR="00746E1B" w:rsidRPr="00746E1B" w:rsidRDefault="00A00A2B" w:rsidP="00233DA1">
      <w:pPr>
        <w:rPr>
          <w:lang w:val="ru-RU"/>
        </w:rPr>
      </w:pPr>
      <w:r>
        <w:rPr>
          <w:lang w:val="ru-RU"/>
        </w:rPr>
        <w:t xml:space="preserve">Первый уровень – настройка на домен. </w:t>
      </w:r>
      <w:r w:rsidR="00233DA1">
        <w:rPr>
          <w:lang w:val="ru-RU"/>
        </w:rPr>
        <w:t xml:space="preserve">Активация </w:t>
      </w:r>
      <w:r w:rsidR="00746E1B">
        <w:rPr>
          <w:lang w:val="ru-RU"/>
        </w:rPr>
        <w:t xml:space="preserve">отображения </w:t>
      </w:r>
      <w:proofErr w:type="spellStart"/>
      <w:r w:rsidR="00746E1B">
        <w:rPr>
          <w:lang w:val="ru-RU"/>
        </w:rPr>
        <w:t>кастомного</w:t>
      </w:r>
      <w:proofErr w:type="spellEnd"/>
      <w:r w:rsidR="00746E1B">
        <w:rPr>
          <w:lang w:val="ru-RU"/>
        </w:rPr>
        <w:t xml:space="preserve"> названия</w:t>
      </w:r>
      <w:r w:rsidR="00233DA1">
        <w:rPr>
          <w:lang w:val="ru-RU"/>
        </w:rPr>
        <w:t xml:space="preserve"> должн</w:t>
      </w:r>
      <w:r w:rsidR="00746E1B">
        <w:rPr>
          <w:lang w:val="ru-RU"/>
        </w:rPr>
        <w:t>о</w:t>
      </w:r>
      <w:r w:rsidR="00233DA1">
        <w:rPr>
          <w:lang w:val="ru-RU"/>
        </w:rPr>
        <w:t xml:space="preserve"> происходить при появлении в </w:t>
      </w:r>
      <w:r w:rsidR="00233DA1">
        <w:t>URL</w:t>
      </w:r>
      <w:r w:rsidR="00233DA1" w:rsidRPr="00233DA1">
        <w:rPr>
          <w:lang w:val="ru-RU"/>
        </w:rPr>
        <w:t>-</w:t>
      </w:r>
      <w:r w:rsidR="00233DA1">
        <w:rPr>
          <w:lang w:val="ru-RU"/>
        </w:rPr>
        <w:t>адресе домен</w:t>
      </w:r>
      <w:r w:rsidR="00746E1B">
        <w:rPr>
          <w:lang w:val="ru-RU"/>
        </w:rPr>
        <w:t>а, для которого существует настройка.</w:t>
      </w:r>
      <w:r>
        <w:rPr>
          <w:lang w:val="ru-RU"/>
        </w:rPr>
        <w:t xml:space="preserve"> Настройка задает первую часть текста</w:t>
      </w:r>
    </w:p>
    <w:p w14:paraId="4A237980" w14:textId="4DF8FBEA" w:rsidR="00746E1B" w:rsidRDefault="00746E1B" w:rsidP="00233DA1">
      <w:pPr>
        <w:rPr>
          <w:lang w:val="ru-RU"/>
        </w:rPr>
      </w:pPr>
    </w:p>
    <w:p w14:paraId="15B8A5E5" w14:textId="2D5CFD9C" w:rsidR="00746E1B" w:rsidRDefault="00746E1B" w:rsidP="00233DA1">
      <w:pPr>
        <w:rPr>
          <w:lang w:val="ru-RU"/>
        </w:rPr>
      </w:pPr>
      <w:r w:rsidRPr="00746E1B">
        <w:rPr>
          <w:b/>
          <w:bCs w:val="0"/>
          <w:lang w:val="ru-RU"/>
        </w:rPr>
        <w:t>Пример настройки</w:t>
      </w:r>
      <w:r>
        <w:rPr>
          <w:b/>
          <w:bCs w:val="0"/>
          <w:lang w:val="ru-RU"/>
        </w:rPr>
        <w:t xml:space="preserve"> первого уровня</w:t>
      </w:r>
      <w:r>
        <w:rPr>
          <w:lang w:val="ru-RU"/>
        </w:rPr>
        <w:t xml:space="preserve">: </w:t>
      </w:r>
    </w:p>
    <w:p w14:paraId="6EF141BB" w14:textId="38739174" w:rsidR="00746E1B" w:rsidRDefault="00746E1B" w:rsidP="00233DA1">
      <w:pPr>
        <w:rPr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46E1B" w14:paraId="77517D12" w14:textId="77777777" w:rsidTr="00746E1B">
        <w:tc>
          <w:tcPr>
            <w:tcW w:w="3209" w:type="dxa"/>
          </w:tcPr>
          <w:p w14:paraId="0FA3525E" w14:textId="4C9D4E8E" w:rsidR="00746E1B" w:rsidRDefault="00746E1B" w:rsidP="00233DA1">
            <w:pPr>
              <w:rPr>
                <w:lang w:val="ru-RU"/>
              </w:rPr>
            </w:pPr>
            <w:r>
              <w:rPr>
                <w:lang w:val="ru-RU"/>
              </w:rPr>
              <w:t>Домен</w:t>
            </w:r>
          </w:p>
        </w:tc>
        <w:tc>
          <w:tcPr>
            <w:tcW w:w="3209" w:type="dxa"/>
          </w:tcPr>
          <w:p w14:paraId="079B8FCE" w14:textId="73800D33" w:rsidR="00746E1B" w:rsidRDefault="00A00A2B" w:rsidP="00233DA1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Кастомный</w:t>
            </w:r>
            <w:proofErr w:type="spellEnd"/>
            <w:r>
              <w:rPr>
                <w:lang w:val="ru-RU"/>
              </w:rPr>
              <w:t xml:space="preserve"> т</w:t>
            </w:r>
            <w:r w:rsidR="00746E1B">
              <w:rPr>
                <w:lang w:val="ru-RU"/>
              </w:rPr>
              <w:t>екст</w:t>
            </w:r>
          </w:p>
        </w:tc>
        <w:tc>
          <w:tcPr>
            <w:tcW w:w="3210" w:type="dxa"/>
          </w:tcPr>
          <w:p w14:paraId="75E89964" w14:textId="7C63B4E8" w:rsidR="00746E1B" w:rsidRDefault="00746E1B" w:rsidP="00233DA1">
            <w:pPr>
              <w:rPr>
                <w:lang w:val="ru-RU"/>
              </w:rPr>
            </w:pPr>
            <w:r>
              <w:rPr>
                <w:lang w:val="ru-RU"/>
              </w:rPr>
              <w:t>Включено (</w:t>
            </w:r>
            <w:proofErr w:type="spellStart"/>
            <w:r>
              <w:rPr>
                <w:lang w:val="ru-RU"/>
              </w:rPr>
              <w:t>чекбокс</w:t>
            </w:r>
            <w:proofErr w:type="spellEnd"/>
            <w:r>
              <w:rPr>
                <w:lang w:val="ru-RU"/>
              </w:rPr>
              <w:t xml:space="preserve"> да/нет)</w:t>
            </w:r>
          </w:p>
        </w:tc>
      </w:tr>
      <w:tr w:rsidR="00746E1B" w14:paraId="73D33549" w14:textId="77777777" w:rsidTr="00746E1B">
        <w:tc>
          <w:tcPr>
            <w:tcW w:w="3209" w:type="dxa"/>
          </w:tcPr>
          <w:p w14:paraId="0C38238A" w14:textId="69743AED" w:rsidR="00746E1B" w:rsidRPr="00746E1B" w:rsidRDefault="00746E1B" w:rsidP="00233DA1">
            <w:r>
              <w:t>ax.wolkonsky.com</w:t>
            </w:r>
          </w:p>
        </w:tc>
        <w:tc>
          <w:tcPr>
            <w:tcW w:w="3209" w:type="dxa"/>
          </w:tcPr>
          <w:p w14:paraId="60B80C52" w14:textId="6D646395" w:rsidR="00746E1B" w:rsidRPr="00746E1B" w:rsidRDefault="00746E1B" w:rsidP="00233DA1">
            <w:r>
              <w:t>PROD</w:t>
            </w:r>
          </w:p>
        </w:tc>
        <w:tc>
          <w:tcPr>
            <w:tcW w:w="3210" w:type="dxa"/>
          </w:tcPr>
          <w:p w14:paraId="0FBD7F8E" w14:textId="169BFF65" w:rsidR="00746E1B" w:rsidRPr="00746E1B" w:rsidRDefault="00746E1B" w:rsidP="00233DA1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</w:tbl>
    <w:p w14:paraId="449FE5FC" w14:textId="1EBA5AEB" w:rsidR="00746E1B" w:rsidRDefault="00746E1B" w:rsidP="00233DA1">
      <w:pPr>
        <w:rPr>
          <w:lang w:val="ru-RU"/>
        </w:rPr>
      </w:pPr>
    </w:p>
    <w:p w14:paraId="7573E762" w14:textId="4E334C9E" w:rsidR="00A00A2B" w:rsidRPr="00A00A2B" w:rsidRDefault="00A00A2B" w:rsidP="00746E1B">
      <w:pPr>
        <w:rPr>
          <w:lang w:val="ru-RU"/>
        </w:rPr>
      </w:pPr>
      <w:r>
        <w:rPr>
          <w:lang w:val="ru-RU"/>
        </w:rPr>
        <w:t xml:space="preserve">Второй уровень – настройка «константы», искомой в </w:t>
      </w:r>
      <w:r>
        <w:t>URL</w:t>
      </w:r>
      <w:r>
        <w:rPr>
          <w:lang w:val="ru-RU"/>
        </w:rPr>
        <w:t xml:space="preserve">-адресе. При найденной константе будет искаться текст после нее для создания </w:t>
      </w:r>
      <w:proofErr w:type="spellStart"/>
      <w:r>
        <w:rPr>
          <w:lang w:val="ru-RU"/>
        </w:rPr>
        <w:t>кастомного</w:t>
      </w:r>
      <w:proofErr w:type="spellEnd"/>
      <w:r>
        <w:rPr>
          <w:lang w:val="ru-RU"/>
        </w:rPr>
        <w:t xml:space="preserve"> текста на вкладке</w:t>
      </w:r>
    </w:p>
    <w:p w14:paraId="2FCBA486" w14:textId="77777777" w:rsidR="00A00A2B" w:rsidRDefault="00A00A2B" w:rsidP="00746E1B">
      <w:pPr>
        <w:rPr>
          <w:b/>
          <w:bCs w:val="0"/>
          <w:lang w:val="ru-RU"/>
        </w:rPr>
      </w:pPr>
    </w:p>
    <w:p w14:paraId="755B883F" w14:textId="7A808718" w:rsidR="00746E1B" w:rsidRDefault="00746E1B" w:rsidP="00746E1B">
      <w:pPr>
        <w:rPr>
          <w:lang w:val="ru-RU"/>
        </w:rPr>
      </w:pPr>
      <w:r w:rsidRPr="00746E1B">
        <w:rPr>
          <w:b/>
          <w:bCs w:val="0"/>
          <w:lang w:val="ru-RU"/>
        </w:rPr>
        <w:t>Пример настройки</w:t>
      </w:r>
      <w:r>
        <w:rPr>
          <w:b/>
          <w:bCs w:val="0"/>
          <w:lang w:val="ru-RU"/>
        </w:rPr>
        <w:t xml:space="preserve"> второго уровня</w:t>
      </w:r>
      <w:r>
        <w:rPr>
          <w:lang w:val="ru-RU"/>
        </w:rPr>
        <w:t xml:space="preserve">: 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3101"/>
        <w:gridCol w:w="1171"/>
        <w:gridCol w:w="5362"/>
      </w:tblGrid>
      <w:tr w:rsidR="00A00A2B" w14:paraId="229DD52B" w14:textId="77777777" w:rsidTr="00A00A2B">
        <w:tc>
          <w:tcPr>
            <w:tcW w:w="3101" w:type="dxa"/>
          </w:tcPr>
          <w:p w14:paraId="6E4EA07C" w14:textId="655093B0" w:rsidR="00A00A2B" w:rsidRDefault="00A00A2B" w:rsidP="00746E1B">
            <w:pPr>
              <w:rPr>
                <w:lang w:val="ru-RU"/>
              </w:rPr>
            </w:pPr>
            <w:r>
              <w:rPr>
                <w:lang w:val="ru-RU"/>
              </w:rPr>
              <w:t>Домен (связь с первым уровнем)</w:t>
            </w:r>
          </w:p>
        </w:tc>
        <w:tc>
          <w:tcPr>
            <w:tcW w:w="1171" w:type="dxa"/>
          </w:tcPr>
          <w:p w14:paraId="596F9D59" w14:textId="3CEA4ACF" w:rsidR="00A00A2B" w:rsidRDefault="00A00A2B" w:rsidP="00746E1B">
            <w:pPr>
              <w:rPr>
                <w:lang w:val="ru-RU"/>
              </w:rPr>
            </w:pPr>
            <w:r>
              <w:rPr>
                <w:lang w:val="ru-RU"/>
              </w:rPr>
              <w:t>Константа</w:t>
            </w:r>
          </w:p>
        </w:tc>
        <w:tc>
          <w:tcPr>
            <w:tcW w:w="5362" w:type="dxa"/>
          </w:tcPr>
          <w:p w14:paraId="29F4332E" w14:textId="25C4718F" w:rsidR="00A00A2B" w:rsidRDefault="00A00A2B" w:rsidP="00746E1B">
            <w:pPr>
              <w:rPr>
                <w:lang w:val="ru-RU"/>
              </w:rPr>
            </w:pPr>
            <w:r>
              <w:rPr>
                <w:lang w:val="ru-RU"/>
              </w:rPr>
              <w:t>Приоритет (порядок отображения текста)</w:t>
            </w:r>
          </w:p>
        </w:tc>
      </w:tr>
      <w:tr w:rsidR="00A00A2B" w14:paraId="55BD27FB" w14:textId="77777777" w:rsidTr="00A00A2B">
        <w:tc>
          <w:tcPr>
            <w:tcW w:w="3101" w:type="dxa"/>
          </w:tcPr>
          <w:p w14:paraId="1C07A93E" w14:textId="57432375" w:rsidR="00A00A2B" w:rsidRDefault="00A00A2B" w:rsidP="00746E1B">
            <w:pPr>
              <w:rPr>
                <w:lang w:val="ru-RU"/>
              </w:rPr>
            </w:pPr>
            <w:r>
              <w:t>ax.wolkonsky.com</w:t>
            </w:r>
          </w:p>
        </w:tc>
        <w:tc>
          <w:tcPr>
            <w:tcW w:w="1171" w:type="dxa"/>
          </w:tcPr>
          <w:p w14:paraId="6CF46219" w14:textId="5DF0E497" w:rsidR="00A00A2B" w:rsidRPr="00746E1B" w:rsidRDefault="00A00A2B" w:rsidP="00746E1B">
            <w:r>
              <w:rPr>
                <w:lang w:val="ru-RU"/>
              </w:rPr>
              <w:t>с</w:t>
            </w:r>
            <w:proofErr w:type="spellStart"/>
            <w:r>
              <w:t>mp</w:t>
            </w:r>
            <w:proofErr w:type="spellEnd"/>
            <w:r>
              <w:t>=</w:t>
            </w:r>
          </w:p>
        </w:tc>
        <w:tc>
          <w:tcPr>
            <w:tcW w:w="5362" w:type="dxa"/>
          </w:tcPr>
          <w:p w14:paraId="76644A39" w14:textId="07F87BE8" w:rsidR="00A00A2B" w:rsidRPr="00746E1B" w:rsidRDefault="00A00A2B" w:rsidP="00746E1B">
            <w:r>
              <w:t>1</w:t>
            </w:r>
          </w:p>
        </w:tc>
      </w:tr>
      <w:tr w:rsidR="00A00A2B" w14:paraId="2515F417" w14:textId="77777777" w:rsidTr="00A00A2B">
        <w:tc>
          <w:tcPr>
            <w:tcW w:w="3101" w:type="dxa"/>
          </w:tcPr>
          <w:p w14:paraId="54B3BCEC" w14:textId="67E34EAE" w:rsidR="00A00A2B" w:rsidRDefault="00A00A2B" w:rsidP="00746E1B">
            <w:pPr>
              <w:rPr>
                <w:lang w:val="ru-RU"/>
              </w:rPr>
            </w:pPr>
            <w:r>
              <w:t>ax.wolkonsky.com</w:t>
            </w:r>
          </w:p>
        </w:tc>
        <w:tc>
          <w:tcPr>
            <w:tcW w:w="1171" w:type="dxa"/>
          </w:tcPr>
          <w:p w14:paraId="0E638EE4" w14:textId="5400A8D6" w:rsidR="00A00A2B" w:rsidRPr="00D9034A" w:rsidRDefault="00A00A2B" w:rsidP="00746E1B">
            <w:r>
              <w:t>&amp;mi=</w:t>
            </w:r>
          </w:p>
        </w:tc>
        <w:tc>
          <w:tcPr>
            <w:tcW w:w="5362" w:type="dxa"/>
          </w:tcPr>
          <w:p w14:paraId="1C6D7C8C" w14:textId="6B853D11" w:rsidR="00A00A2B" w:rsidRPr="00D9034A" w:rsidRDefault="00A00A2B" w:rsidP="00746E1B">
            <w:r>
              <w:t>2</w:t>
            </w:r>
          </w:p>
        </w:tc>
      </w:tr>
    </w:tbl>
    <w:p w14:paraId="6ACC67E8" w14:textId="77777777" w:rsidR="00746E1B" w:rsidRDefault="00746E1B" w:rsidP="00746E1B">
      <w:pPr>
        <w:rPr>
          <w:lang w:val="ru-RU"/>
        </w:rPr>
      </w:pPr>
    </w:p>
    <w:p w14:paraId="6E3EAC0E" w14:textId="5D1897B2" w:rsidR="00746E1B" w:rsidRDefault="00A00A2B" w:rsidP="00233DA1">
      <w:pPr>
        <w:rPr>
          <w:lang w:val="ru-RU"/>
        </w:rPr>
      </w:pPr>
      <w:r>
        <w:rPr>
          <w:lang w:val="ru-RU"/>
        </w:rPr>
        <w:t xml:space="preserve">Третий уровень – настройка преобразования текста после константы в </w:t>
      </w:r>
      <w:proofErr w:type="spellStart"/>
      <w:r>
        <w:rPr>
          <w:lang w:val="ru-RU"/>
        </w:rPr>
        <w:t>кастомный</w:t>
      </w:r>
      <w:proofErr w:type="spellEnd"/>
      <w:r>
        <w:rPr>
          <w:lang w:val="ru-RU"/>
        </w:rPr>
        <w:t xml:space="preserve"> текст на вкладке. Настройка задает вторую часть текста, может состоять из нескольких частей.</w:t>
      </w:r>
    </w:p>
    <w:p w14:paraId="18D1826D" w14:textId="38855D4D" w:rsidR="00A00A2B" w:rsidRDefault="00A00A2B" w:rsidP="00233DA1">
      <w:pPr>
        <w:rPr>
          <w:lang w:val="ru-RU"/>
        </w:rPr>
      </w:pPr>
    </w:p>
    <w:p w14:paraId="3C2D0A04" w14:textId="5158A9E8" w:rsidR="00A00A2B" w:rsidRDefault="00A00A2B" w:rsidP="00A00A2B">
      <w:pPr>
        <w:rPr>
          <w:lang w:val="ru-RU"/>
        </w:rPr>
      </w:pPr>
      <w:r w:rsidRPr="00746E1B">
        <w:rPr>
          <w:b/>
          <w:bCs w:val="0"/>
          <w:lang w:val="ru-RU"/>
        </w:rPr>
        <w:t>Пример настройки</w:t>
      </w:r>
      <w:r>
        <w:rPr>
          <w:b/>
          <w:bCs w:val="0"/>
          <w:lang w:val="ru-RU"/>
        </w:rPr>
        <w:t xml:space="preserve"> третьего уровня</w:t>
      </w:r>
      <w:r>
        <w:rPr>
          <w:lang w:val="ru-RU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00A2B" w14:paraId="36042053" w14:textId="77777777" w:rsidTr="00A00A2B">
        <w:tc>
          <w:tcPr>
            <w:tcW w:w="3209" w:type="dxa"/>
          </w:tcPr>
          <w:p w14:paraId="079A715D" w14:textId="3E181C2B" w:rsidR="00A00A2B" w:rsidRPr="00A00A2B" w:rsidRDefault="00A00A2B" w:rsidP="00A00A2B">
            <w:pPr>
              <w:rPr>
                <w:lang w:val="ru-RU"/>
              </w:rPr>
            </w:pPr>
            <w:r>
              <w:rPr>
                <w:lang w:val="ru-RU"/>
              </w:rPr>
              <w:t>Связь с константой</w:t>
            </w:r>
          </w:p>
        </w:tc>
        <w:tc>
          <w:tcPr>
            <w:tcW w:w="3209" w:type="dxa"/>
          </w:tcPr>
          <w:p w14:paraId="4AFBB31C" w14:textId="028D1779" w:rsidR="00A00A2B" w:rsidRDefault="00A00A2B" w:rsidP="00A00A2B">
            <w:pPr>
              <w:rPr>
                <w:lang w:val="ru-RU"/>
              </w:rPr>
            </w:pPr>
            <w:r>
              <w:rPr>
                <w:lang w:val="ru-RU"/>
              </w:rPr>
              <w:t>Текст после константы</w:t>
            </w:r>
          </w:p>
        </w:tc>
        <w:tc>
          <w:tcPr>
            <w:tcW w:w="3210" w:type="dxa"/>
          </w:tcPr>
          <w:p w14:paraId="35130719" w14:textId="19F10C5E" w:rsidR="00A00A2B" w:rsidRDefault="00A00A2B" w:rsidP="00A00A2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Кастомный</w:t>
            </w:r>
            <w:proofErr w:type="spellEnd"/>
            <w:r>
              <w:rPr>
                <w:lang w:val="ru-RU"/>
              </w:rPr>
              <w:t xml:space="preserve"> текст</w:t>
            </w:r>
          </w:p>
        </w:tc>
      </w:tr>
      <w:tr w:rsidR="00A00A2B" w14:paraId="398134A9" w14:textId="77777777" w:rsidTr="00A00A2B">
        <w:tc>
          <w:tcPr>
            <w:tcW w:w="3209" w:type="dxa"/>
          </w:tcPr>
          <w:p w14:paraId="5758EC9D" w14:textId="793BF6A3" w:rsidR="00A00A2B" w:rsidRPr="00A00A2B" w:rsidRDefault="00A00A2B" w:rsidP="00A00A2B">
            <w:proofErr w:type="spellStart"/>
            <w:r>
              <w:t>cmp</w:t>
            </w:r>
            <w:proofErr w:type="spellEnd"/>
            <w:r>
              <w:t>=</w:t>
            </w:r>
          </w:p>
        </w:tc>
        <w:tc>
          <w:tcPr>
            <w:tcW w:w="3209" w:type="dxa"/>
          </w:tcPr>
          <w:p w14:paraId="097A226C" w14:textId="01983792" w:rsidR="00A00A2B" w:rsidRPr="00A00A2B" w:rsidRDefault="00A00A2B" w:rsidP="00A00A2B">
            <w:proofErr w:type="spellStart"/>
            <w:r>
              <w:t>glo</w:t>
            </w:r>
            <w:proofErr w:type="spellEnd"/>
          </w:p>
        </w:tc>
        <w:tc>
          <w:tcPr>
            <w:tcW w:w="3210" w:type="dxa"/>
          </w:tcPr>
          <w:p w14:paraId="2D87457A" w14:textId="5743C4E2" w:rsidR="00A00A2B" w:rsidRPr="00A00A2B" w:rsidRDefault="00A00A2B" w:rsidP="00A00A2B">
            <w:r>
              <w:t>GLO</w:t>
            </w:r>
          </w:p>
        </w:tc>
      </w:tr>
      <w:tr w:rsidR="00A00A2B" w14:paraId="6495658C" w14:textId="77777777" w:rsidTr="00A00A2B">
        <w:tc>
          <w:tcPr>
            <w:tcW w:w="3209" w:type="dxa"/>
          </w:tcPr>
          <w:p w14:paraId="2CCDFAFB" w14:textId="76607B26" w:rsidR="00A00A2B" w:rsidRDefault="00A00A2B" w:rsidP="00A00A2B">
            <w:pPr>
              <w:rPr>
                <w:lang w:val="ru-RU"/>
              </w:rPr>
            </w:pPr>
            <w:r>
              <w:t>&amp;mi=</w:t>
            </w:r>
          </w:p>
        </w:tc>
        <w:tc>
          <w:tcPr>
            <w:tcW w:w="3209" w:type="dxa"/>
          </w:tcPr>
          <w:p w14:paraId="752242E0" w14:textId="52B2DDA6" w:rsidR="00A00A2B" w:rsidRPr="00A00A2B" w:rsidRDefault="00A00A2B" w:rsidP="00A00A2B">
            <w:pPr>
              <w:rPr>
                <w:lang w:val="ru-RU"/>
              </w:rPr>
            </w:pPr>
            <w:proofErr w:type="spellStart"/>
            <w:r>
              <w:t>PurchTableListPage</w:t>
            </w:r>
            <w:proofErr w:type="spellEnd"/>
          </w:p>
        </w:tc>
        <w:tc>
          <w:tcPr>
            <w:tcW w:w="3210" w:type="dxa"/>
          </w:tcPr>
          <w:p w14:paraId="3E6C8775" w14:textId="14A65E07" w:rsidR="00A00A2B" w:rsidRPr="00A00A2B" w:rsidRDefault="00A00A2B" w:rsidP="00A00A2B">
            <w:pPr>
              <w:rPr>
                <w:lang w:val="ru-RU"/>
              </w:rPr>
            </w:pPr>
            <w:r>
              <w:rPr>
                <w:lang w:val="ru-RU"/>
              </w:rPr>
              <w:t>Заказы на покупку</w:t>
            </w:r>
          </w:p>
        </w:tc>
      </w:tr>
    </w:tbl>
    <w:p w14:paraId="517AFD5A" w14:textId="77777777" w:rsidR="00A00A2B" w:rsidRDefault="00A00A2B" w:rsidP="00A00A2B">
      <w:pPr>
        <w:rPr>
          <w:lang w:val="ru-RU"/>
        </w:rPr>
      </w:pPr>
    </w:p>
    <w:p w14:paraId="603E4C3B" w14:textId="77DD88F3" w:rsidR="00A00A2B" w:rsidRPr="00A00A2B" w:rsidRDefault="00A00A2B" w:rsidP="00233DA1">
      <w:pPr>
        <w:rPr>
          <w:noProof/>
          <w:lang w:val="ru-RU"/>
        </w:rPr>
      </w:pPr>
      <w:r>
        <w:rPr>
          <w:noProof/>
          <w:lang w:val="ru-RU"/>
        </w:rPr>
        <w:t>Схема преобразования:</w:t>
      </w:r>
    </w:p>
    <w:p w14:paraId="6F59144F" w14:textId="46FFD940" w:rsidR="00A00A2B" w:rsidRPr="00233DA1" w:rsidRDefault="00A00A2B" w:rsidP="00233DA1">
      <w:pPr>
        <w:rPr>
          <w:lang w:val="ru-RU"/>
        </w:rPr>
      </w:pPr>
      <w:r>
        <w:rPr>
          <w:noProof/>
        </w:rPr>
        <w:drawing>
          <wp:inline distT="0" distB="0" distL="0" distR="0" wp14:anchorId="23509A76" wp14:editId="189FD6CB">
            <wp:extent cx="5806170" cy="1615440"/>
            <wp:effectExtent l="0" t="0" r="444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10" b="6263"/>
                    <a:stretch/>
                  </pic:blipFill>
                  <pic:spPr bwMode="auto">
                    <a:xfrm>
                      <a:off x="0" y="0"/>
                      <a:ext cx="5814145" cy="161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0A2B" w:rsidRPr="00233DA1" w:rsidSect="00182560">
      <w:headerReference w:type="default" r:id="rId14"/>
      <w:footerReference w:type="default" r:id="rId15"/>
      <w:pgSz w:w="11906" w:h="16838"/>
      <w:pgMar w:top="1805" w:right="850" w:bottom="1134" w:left="1418" w:header="709" w:footer="2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2BF15" w14:textId="77777777" w:rsidR="009D500C" w:rsidRPr="00BD468E" w:rsidRDefault="009D500C" w:rsidP="00A50F53">
      <w:pPr>
        <w:pStyle w:val="a5"/>
        <w:rPr>
          <w:sz w:val="20"/>
        </w:rPr>
      </w:pPr>
      <w:r>
        <w:separator/>
      </w:r>
    </w:p>
  </w:endnote>
  <w:endnote w:type="continuationSeparator" w:id="0">
    <w:p w14:paraId="686C3DBD" w14:textId="77777777" w:rsidR="009D500C" w:rsidRPr="00BD468E" w:rsidRDefault="009D500C" w:rsidP="00A50F53">
      <w:pPr>
        <w:pStyle w:val="a5"/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57482" w14:textId="77777777" w:rsidR="00EE0780" w:rsidRDefault="00EE0780" w:rsidP="00327EDF">
    <w:pPr>
      <w:pStyle w:val="aa"/>
      <w:rPr>
        <w:szCs w:val="18"/>
      </w:rPr>
    </w:pPr>
  </w:p>
  <w:p w14:paraId="3E338282" w14:textId="77777777" w:rsidR="00EE0780" w:rsidRPr="00327EDF" w:rsidRDefault="00EE0780" w:rsidP="00327EDF">
    <w:pPr>
      <w:pStyle w:val="aa"/>
      <w:rPr>
        <w:szCs w:val="18"/>
      </w:rPr>
    </w:pPr>
    <w:r w:rsidRPr="00327EDF">
      <w:rPr>
        <w:szCs w:val="18"/>
      </w:rPr>
      <w:tab/>
    </w:r>
    <w:r>
      <w:fldChar w:fldCharType="begin"/>
    </w:r>
    <w:r>
      <w:instrText xml:space="preserve"> DOCPROPERTY  Company  \* MERGEFORMAT </w:instrText>
    </w:r>
    <w:r>
      <w:fldChar w:fldCharType="separate"/>
    </w:r>
    <w:r w:rsidRPr="00182560">
      <w:rPr>
        <w:szCs w:val="18"/>
      </w:rPr>
      <w:t xml:space="preserve">GMCS </w:t>
    </w:r>
    <w:proofErr w:type="spellStart"/>
    <w:r w:rsidRPr="00182560">
      <w:rPr>
        <w:szCs w:val="18"/>
      </w:rPr>
      <w:t>Verex</w:t>
    </w:r>
    <w:proofErr w:type="spellEnd"/>
    <w:r>
      <w:rPr>
        <w:szCs w:val="18"/>
      </w:rPr>
      <w:fldChar w:fldCharType="end"/>
    </w:r>
    <w:r w:rsidRPr="00327EDF">
      <w:rPr>
        <w:szCs w:val="18"/>
      </w:rPr>
      <w:t xml:space="preserve"> </w:t>
    </w:r>
  </w:p>
  <w:p w14:paraId="5922828D" w14:textId="2D222A7E" w:rsidR="00EE0780" w:rsidRPr="00327EDF" w:rsidRDefault="00EE0780" w:rsidP="00327EDF">
    <w:pPr>
      <w:pStyle w:val="aa"/>
      <w:jc w:val="right"/>
      <w:rPr>
        <w:szCs w:val="18"/>
      </w:rPr>
    </w:pPr>
    <w:r w:rsidRPr="00327EDF">
      <w:rPr>
        <w:szCs w:val="18"/>
      </w:rPr>
      <w:t xml:space="preserve">стр. </w:t>
    </w:r>
    <w:r w:rsidRPr="00327EDF">
      <w:rPr>
        <w:rStyle w:val="afa"/>
      </w:rPr>
      <w:fldChar w:fldCharType="begin"/>
    </w:r>
    <w:r w:rsidRPr="00327EDF">
      <w:rPr>
        <w:rStyle w:val="afa"/>
      </w:rPr>
      <w:instrText xml:space="preserve"> PAGE </w:instrText>
    </w:r>
    <w:r w:rsidRPr="00327EDF">
      <w:rPr>
        <w:rStyle w:val="afa"/>
      </w:rPr>
      <w:fldChar w:fldCharType="separate"/>
    </w:r>
    <w:r w:rsidR="002C2531">
      <w:rPr>
        <w:rStyle w:val="afa"/>
        <w:noProof/>
      </w:rPr>
      <w:t>6</w:t>
    </w:r>
    <w:r w:rsidRPr="00327EDF">
      <w:rPr>
        <w:rStyle w:val="afa"/>
      </w:rPr>
      <w:fldChar w:fldCharType="end"/>
    </w:r>
    <w:r w:rsidRPr="00327EDF">
      <w:rPr>
        <w:rStyle w:val="afa"/>
      </w:rPr>
      <w:t xml:space="preserve"> из </w:t>
    </w:r>
    <w:r w:rsidRPr="00327EDF">
      <w:rPr>
        <w:rStyle w:val="afa"/>
      </w:rPr>
      <w:fldChar w:fldCharType="begin"/>
    </w:r>
    <w:r w:rsidRPr="00327EDF">
      <w:rPr>
        <w:rStyle w:val="afa"/>
      </w:rPr>
      <w:instrText xml:space="preserve"> NUMPAGES </w:instrText>
    </w:r>
    <w:r w:rsidRPr="00327EDF">
      <w:rPr>
        <w:rStyle w:val="afa"/>
      </w:rPr>
      <w:fldChar w:fldCharType="separate"/>
    </w:r>
    <w:r w:rsidR="002C2531">
      <w:rPr>
        <w:rStyle w:val="afa"/>
        <w:noProof/>
      </w:rPr>
      <w:t>7</w:t>
    </w:r>
    <w:r w:rsidRPr="00327EDF">
      <w:rPr>
        <w:rStyle w:val="af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6D26B" w14:textId="77777777" w:rsidR="009D500C" w:rsidRPr="00BD468E" w:rsidRDefault="009D500C" w:rsidP="00A50F53">
      <w:pPr>
        <w:pStyle w:val="a5"/>
        <w:rPr>
          <w:sz w:val="20"/>
        </w:rPr>
      </w:pPr>
      <w:r>
        <w:separator/>
      </w:r>
    </w:p>
  </w:footnote>
  <w:footnote w:type="continuationSeparator" w:id="0">
    <w:p w14:paraId="22406171" w14:textId="77777777" w:rsidR="009D500C" w:rsidRPr="00BD468E" w:rsidRDefault="009D500C" w:rsidP="00A50F53">
      <w:pPr>
        <w:pStyle w:val="a5"/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56697" w14:textId="4D064EBC" w:rsidR="00EE0780" w:rsidRPr="00713502" w:rsidRDefault="00EE0780" w:rsidP="00713502">
    <w:pPr>
      <w:pStyle w:val="a8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23D9FD12" wp14:editId="135207EA">
          <wp:simplePos x="0" y="0"/>
          <wp:positionH relativeFrom="column">
            <wp:posOffset>4928870</wp:posOffset>
          </wp:positionH>
          <wp:positionV relativeFrom="paragraph">
            <wp:posOffset>-107315</wp:posOffset>
          </wp:positionV>
          <wp:extent cx="1123950" cy="390525"/>
          <wp:effectExtent l="0" t="0" r="0" b="0"/>
          <wp:wrapNone/>
          <wp:docPr id="2" name="Рисунок 31" descr="Описание: gmc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1" descr="Описание: gmc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5D8CE4" w14:textId="57A52B96" w:rsidR="00EE0780" w:rsidRPr="00713502" w:rsidRDefault="00EE0780" w:rsidP="00713502">
    <w:pPr>
      <w:pStyle w:val="a8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CE7407" wp14:editId="3405A55A">
              <wp:simplePos x="0" y="0"/>
              <wp:positionH relativeFrom="column">
                <wp:posOffset>29845</wp:posOffset>
              </wp:positionH>
              <wp:positionV relativeFrom="paragraph">
                <wp:posOffset>175260</wp:posOffset>
              </wp:positionV>
              <wp:extent cx="6061075" cy="0"/>
              <wp:effectExtent l="15875" t="15875" r="19050" b="222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107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AFF36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5pt,13.8pt" to="479.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06CE9"/>
    <w:multiLevelType w:val="hybridMultilevel"/>
    <w:tmpl w:val="C54ED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357B3"/>
    <w:multiLevelType w:val="multilevel"/>
    <w:tmpl w:val="E82A429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pStyle w:val="2"/>
      <w:lvlText w:val="%2."/>
      <w:lvlJc w:val="left"/>
      <w:pPr>
        <w:tabs>
          <w:tab w:val="num" w:pos="1440"/>
        </w:tabs>
        <w:ind w:left="1077" w:hanging="357"/>
      </w:pPr>
      <w:rPr>
        <w:rFonts w:hint="default"/>
      </w:rPr>
    </w:lvl>
    <w:lvl w:ilvl="2">
      <w:start w:val="1"/>
      <w:numFmt w:val="upperRoman"/>
      <w:pStyle w:val="3"/>
      <w:lvlText w:val="%3."/>
      <w:lvlJc w:val="right"/>
      <w:pPr>
        <w:tabs>
          <w:tab w:val="num" w:pos="2160"/>
        </w:tabs>
        <w:ind w:left="144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311246CD"/>
    <w:multiLevelType w:val="hybridMultilevel"/>
    <w:tmpl w:val="B6C41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C7007"/>
    <w:multiLevelType w:val="hybridMultilevel"/>
    <w:tmpl w:val="CCE61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E539C"/>
    <w:multiLevelType w:val="hybridMultilevel"/>
    <w:tmpl w:val="B8D8E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C71D3"/>
    <w:multiLevelType w:val="hybridMultilevel"/>
    <w:tmpl w:val="12768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41FB1"/>
    <w:multiLevelType w:val="hybridMultilevel"/>
    <w:tmpl w:val="23B2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72763"/>
    <w:multiLevelType w:val="hybridMultilevel"/>
    <w:tmpl w:val="814EF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93542"/>
    <w:multiLevelType w:val="hybridMultilevel"/>
    <w:tmpl w:val="B776A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71F31"/>
    <w:multiLevelType w:val="multilevel"/>
    <w:tmpl w:val="CDE449CE"/>
    <w:lvl w:ilvl="0">
      <w:start w:val="1"/>
      <w:numFmt w:val="bullet"/>
      <w:pStyle w:val="a0"/>
      <w:lvlText w:val=""/>
      <w:lvlJc w:val="left"/>
      <w:pPr>
        <w:ind w:left="1077" w:hanging="357"/>
      </w:pPr>
      <w:rPr>
        <w:rFonts w:ascii="Symbol" w:hAnsi="Symbol" w:hint="default"/>
      </w:rPr>
    </w:lvl>
    <w:lvl w:ilvl="1">
      <w:start w:val="1"/>
      <w:numFmt w:val="bullet"/>
      <w:pStyle w:val="20"/>
      <w:lvlText w:val=""/>
      <w:lvlJc w:val="left"/>
      <w:pPr>
        <w:ind w:left="1440" w:hanging="363"/>
      </w:pPr>
      <w:rPr>
        <w:rFonts w:ascii="Wingdings" w:hAnsi="Wingdings" w:hint="default"/>
      </w:rPr>
    </w:lvl>
    <w:lvl w:ilvl="2">
      <w:start w:val="1"/>
      <w:numFmt w:val="bullet"/>
      <w:pStyle w:val="30"/>
      <w:lvlText w:val="o"/>
      <w:lvlJc w:val="left"/>
      <w:pPr>
        <w:ind w:left="1803" w:hanging="36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F55BF9"/>
    <w:multiLevelType w:val="hybridMultilevel"/>
    <w:tmpl w:val="4ABA1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83262"/>
    <w:multiLevelType w:val="hybridMultilevel"/>
    <w:tmpl w:val="40AC7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426DC"/>
    <w:multiLevelType w:val="multilevel"/>
    <w:tmpl w:val="7390BE2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  <w:b/>
        <w:color w:val="auto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426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8"/>
  </w:num>
  <w:num w:numId="5">
    <w:abstractNumId w:val="6"/>
  </w:num>
  <w:num w:numId="6">
    <w:abstractNumId w:val="11"/>
  </w:num>
  <w:num w:numId="7">
    <w:abstractNumId w:val="3"/>
  </w:num>
  <w:num w:numId="8">
    <w:abstractNumId w:val="7"/>
  </w:num>
  <w:num w:numId="9">
    <w:abstractNumId w:val="10"/>
  </w:num>
  <w:num w:numId="10">
    <w:abstractNumId w:val="0"/>
  </w:num>
  <w:num w:numId="11">
    <w:abstractNumId w:val="5"/>
  </w:num>
  <w:num w:numId="12">
    <w:abstractNumId w:val="4"/>
  </w:num>
  <w:num w:numId="1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stylePaneSortMethod w:val="00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98"/>
    <w:rsid w:val="000002F7"/>
    <w:rsid w:val="000004CB"/>
    <w:rsid w:val="000026B1"/>
    <w:rsid w:val="00003561"/>
    <w:rsid w:val="00006497"/>
    <w:rsid w:val="000067DF"/>
    <w:rsid w:val="000075E6"/>
    <w:rsid w:val="00010564"/>
    <w:rsid w:val="00011D8E"/>
    <w:rsid w:val="00014AA2"/>
    <w:rsid w:val="000161F2"/>
    <w:rsid w:val="00016E9B"/>
    <w:rsid w:val="000176EB"/>
    <w:rsid w:val="000260CB"/>
    <w:rsid w:val="00030CDA"/>
    <w:rsid w:val="0003192E"/>
    <w:rsid w:val="000334B4"/>
    <w:rsid w:val="00040522"/>
    <w:rsid w:val="00044B44"/>
    <w:rsid w:val="00045C0C"/>
    <w:rsid w:val="0004648C"/>
    <w:rsid w:val="0004681D"/>
    <w:rsid w:val="00046ADF"/>
    <w:rsid w:val="00050205"/>
    <w:rsid w:val="00051438"/>
    <w:rsid w:val="000530CF"/>
    <w:rsid w:val="000532FC"/>
    <w:rsid w:val="000561A7"/>
    <w:rsid w:val="00060307"/>
    <w:rsid w:val="00060922"/>
    <w:rsid w:val="000609C1"/>
    <w:rsid w:val="00060DA5"/>
    <w:rsid w:val="00061476"/>
    <w:rsid w:val="00061673"/>
    <w:rsid w:val="00063765"/>
    <w:rsid w:val="00070963"/>
    <w:rsid w:val="00075E4A"/>
    <w:rsid w:val="00077B35"/>
    <w:rsid w:val="00081FA5"/>
    <w:rsid w:val="00083CA5"/>
    <w:rsid w:val="00087874"/>
    <w:rsid w:val="00087FAF"/>
    <w:rsid w:val="00091A35"/>
    <w:rsid w:val="00091DEF"/>
    <w:rsid w:val="00092AD9"/>
    <w:rsid w:val="00093573"/>
    <w:rsid w:val="00096190"/>
    <w:rsid w:val="0009731E"/>
    <w:rsid w:val="000A0154"/>
    <w:rsid w:val="000A0470"/>
    <w:rsid w:val="000A18AD"/>
    <w:rsid w:val="000A205E"/>
    <w:rsid w:val="000A51EB"/>
    <w:rsid w:val="000B1904"/>
    <w:rsid w:val="000B39E6"/>
    <w:rsid w:val="000B46F7"/>
    <w:rsid w:val="000B5104"/>
    <w:rsid w:val="000B52D9"/>
    <w:rsid w:val="000B6506"/>
    <w:rsid w:val="000B786F"/>
    <w:rsid w:val="000C20E5"/>
    <w:rsid w:val="000C31BC"/>
    <w:rsid w:val="000C57E5"/>
    <w:rsid w:val="000C65CC"/>
    <w:rsid w:val="000C6836"/>
    <w:rsid w:val="000C6F88"/>
    <w:rsid w:val="000D1B41"/>
    <w:rsid w:val="000D3FDA"/>
    <w:rsid w:val="000D49D6"/>
    <w:rsid w:val="000D5945"/>
    <w:rsid w:val="000D63F2"/>
    <w:rsid w:val="000E1A29"/>
    <w:rsid w:val="000E2CC5"/>
    <w:rsid w:val="000E68ED"/>
    <w:rsid w:val="000E7465"/>
    <w:rsid w:val="000F2E46"/>
    <w:rsid w:val="000F41A1"/>
    <w:rsid w:val="000F4983"/>
    <w:rsid w:val="0010238D"/>
    <w:rsid w:val="00103BE6"/>
    <w:rsid w:val="00103E98"/>
    <w:rsid w:val="001058C8"/>
    <w:rsid w:val="00105FF1"/>
    <w:rsid w:val="0010656C"/>
    <w:rsid w:val="00107FC8"/>
    <w:rsid w:val="00112197"/>
    <w:rsid w:val="00112A40"/>
    <w:rsid w:val="00112C5C"/>
    <w:rsid w:val="00113F94"/>
    <w:rsid w:val="0011468C"/>
    <w:rsid w:val="001170AE"/>
    <w:rsid w:val="00120A43"/>
    <w:rsid w:val="00120F52"/>
    <w:rsid w:val="001222C3"/>
    <w:rsid w:val="00122B77"/>
    <w:rsid w:val="00124E9D"/>
    <w:rsid w:val="00125561"/>
    <w:rsid w:val="00125992"/>
    <w:rsid w:val="001266D6"/>
    <w:rsid w:val="001272B8"/>
    <w:rsid w:val="00130C02"/>
    <w:rsid w:val="001317F8"/>
    <w:rsid w:val="001320A9"/>
    <w:rsid w:val="001329B0"/>
    <w:rsid w:val="00136124"/>
    <w:rsid w:val="0013612F"/>
    <w:rsid w:val="00136187"/>
    <w:rsid w:val="00137206"/>
    <w:rsid w:val="00140FB2"/>
    <w:rsid w:val="0014389D"/>
    <w:rsid w:val="001439B8"/>
    <w:rsid w:val="00144AB5"/>
    <w:rsid w:val="0014560A"/>
    <w:rsid w:val="00145C5F"/>
    <w:rsid w:val="001464B8"/>
    <w:rsid w:val="001619DF"/>
    <w:rsid w:val="001673C9"/>
    <w:rsid w:val="00171BD9"/>
    <w:rsid w:val="0017585B"/>
    <w:rsid w:val="0017673E"/>
    <w:rsid w:val="0018090E"/>
    <w:rsid w:val="00181A87"/>
    <w:rsid w:val="00181CBE"/>
    <w:rsid w:val="0018203D"/>
    <w:rsid w:val="00182560"/>
    <w:rsid w:val="00184EA2"/>
    <w:rsid w:val="00185504"/>
    <w:rsid w:val="0018773F"/>
    <w:rsid w:val="00193601"/>
    <w:rsid w:val="00194F51"/>
    <w:rsid w:val="00197272"/>
    <w:rsid w:val="00197658"/>
    <w:rsid w:val="001A15B1"/>
    <w:rsid w:val="001A34F4"/>
    <w:rsid w:val="001A4CAD"/>
    <w:rsid w:val="001B128E"/>
    <w:rsid w:val="001B7C34"/>
    <w:rsid w:val="001B7DF8"/>
    <w:rsid w:val="001C1D95"/>
    <w:rsid w:val="001C49C5"/>
    <w:rsid w:val="001C6DD7"/>
    <w:rsid w:val="001D1399"/>
    <w:rsid w:val="001D1ACE"/>
    <w:rsid w:val="001D5F39"/>
    <w:rsid w:val="001E0908"/>
    <w:rsid w:val="001E1BD2"/>
    <w:rsid w:val="001E2756"/>
    <w:rsid w:val="001E2C46"/>
    <w:rsid w:val="001E55CF"/>
    <w:rsid w:val="001E59B6"/>
    <w:rsid w:val="001E62B4"/>
    <w:rsid w:val="001E66DD"/>
    <w:rsid w:val="001E7364"/>
    <w:rsid w:val="001F09BA"/>
    <w:rsid w:val="001F3A24"/>
    <w:rsid w:val="001F4578"/>
    <w:rsid w:val="001F5EDD"/>
    <w:rsid w:val="001F73A3"/>
    <w:rsid w:val="001F7BA8"/>
    <w:rsid w:val="0020255F"/>
    <w:rsid w:val="00202ED0"/>
    <w:rsid w:val="002036D5"/>
    <w:rsid w:val="002065EB"/>
    <w:rsid w:val="00206695"/>
    <w:rsid w:val="0020746D"/>
    <w:rsid w:val="00207608"/>
    <w:rsid w:val="00212593"/>
    <w:rsid w:val="002174EA"/>
    <w:rsid w:val="002236DB"/>
    <w:rsid w:val="00225107"/>
    <w:rsid w:val="002258E6"/>
    <w:rsid w:val="002270DC"/>
    <w:rsid w:val="002274CA"/>
    <w:rsid w:val="002276C4"/>
    <w:rsid w:val="002311A1"/>
    <w:rsid w:val="00231297"/>
    <w:rsid w:val="00233DA1"/>
    <w:rsid w:val="00235848"/>
    <w:rsid w:val="00236172"/>
    <w:rsid w:val="00240E1D"/>
    <w:rsid w:val="002415A0"/>
    <w:rsid w:val="00242898"/>
    <w:rsid w:val="00246F49"/>
    <w:rsid w:val="00246F97"/>
    <w:rsid w:val="002472A9"/>
    <w:rsid w:val="002529A5"/>
    <w:rsid w:val="00252FEC"/>
    <w:rsid w:val="00257DF7"/>
    <w:rsid w:val="0026071F"/>
    <w:rsid w:val="00261120"/>
    <w:rsid w:val="00261F38"/>
    <w:rsid w:val="002620DE"/>
    <w:rsid w:val="00264348"/>
    <w:rsid w:val="00267628"/>
    <w:rsid w:val="00267E5C"/>
    <w:rsid w:val="00272762"/>
    <w:rsid w:val="00272972"/>
    <w:rsid w:val="00273B88"/>
    <w:rsid w:val="00274C61"/>
    <w:rsid w:val="00280F2E"/>
    <w:rsid w:val="002812CE"/>
    <w:rsid w:val="0028196D"/>
    <w:rsid w:val="00290C6A"/>
    <w:rsid w:val="00290D2A"/>
    <w:rsid w:val="002923D8"/>
    <w:rsid w:val="002929A4"/>
    <w:rsid w:val="0029349D"/>
    <w:rsid w:val="002934F8"/>
    <w:rsid w:val="00293F2F"/>
    <w:rsid w:val="00294FD7"/>
    <w:rsid w:val="002965FD"/>
    <w:rsid w:val="00297D80"/>
    <w:rsid w:val="002A08F3"/>
    <w:rsid w:val="002A4012"/>
    <w:rsid w:val="002A5209"/>
    <w:rsid w:val="002A6517"/>
    <w:rsid w:val="002B1B8F"/>
    <w:rsid w:val="002B38F5"/>
    <w:rsid w:val="002B3E4D"/>
    <w:rsid w:val="002B4AD1"/>
    <w:rsid w:val="002B5A19"/>
    <w:rsid w:val="002B6D41"/>
    <w:rsid w:val="002B7157"/>
    <w:rsid w:val="002C0766"/>
    <w:rsid w:val="002C19AC"/>
    <w:rsid w:val="002C2531"/>
    <w:rsid w:val="002C3B5A"/>
    <w:rsid w:val="002C3FB3"/>
    <w:rsid w:val="002C49EF"/>
    <w:rsid w:val="002D03EC"/>
    <w:rsid w:val="002D45A4"/>
    <w:rsid w:val="002D5C82"/>
    <w:rsid w:val="002D755A"/>
    <w:rsid w:val="002D7D56"/>
    <w:rsid w:val="002E1C90"/>
    <w:rsid w:val="002E3F0C"/>
    <w:rsid w:val="002E5526"/>
    <w:rsid w:val="002F006B"/>
    <w:rsid w:val="002F25F5"/>
    <w:rsid w:val="002F5059"/>
    <w:rsid w:val="002F56FA"/>
    <w:rsid w:val="002F77C0"/>
    <w:rsid w:val="0030065C"/>
    <w:rsid w:val="00302D95"/>
    <w:rsid w:val="00303D52"/>
    <w:rsid w:val="0030529E"/>
    <w:rsid w:val="00305D16"/>
    <w:rsid w:val="00305FB0"/>
    <w:rsid w:val="003136D0"/>
    <w:rsid w:val="003215C2"/>
    <w:rsid w:val="003263FA"/>
    <w:rsid w:val="003278FD"/>
    <w:rsid w:val="003279DA"/>
    <w:rsid w:val="00327B75"/>
    <w:rsid w:val="00327EDF"/>
    <w:rsid w:val="00331D84"/>
    <w:rsid w:val="00332CDD"/>
    <w:rsid w:val="003340E1"/>
    <w:rsid w:val="0033560A"/>
    <w:rsid w:val="0033652B"/>
    <w:rsid w:val="0033765E"/>
    <w:rsid w:val="00337ED9"/>
    <w:rsid w:val="003432DF"/>
    <w:rsid w:val="00347380"/>
    <w:rsid w:val="003475DE"/>
    <w:rsid w:val="00353D24"/>
    <w:rsid w:val="00354282"/>
    <w:rsid w:val="003606E5"/>
    <w:rsid w:val="00362662"/>
    <w:rsid w:val="00362BF0"/>
    <w:rsid w:val="00363CD9"/>
    <w:rsid w:val="0037444F"/>
    <w:rsid w:val="003763C2"/>
    <w:rsid w:val="0037668A"/>
    <w:rsid w:val="003813F3"/>
    <w:rsid w:val="003925B3"/>
    <w:rsid w:val="00392B83"/>
    <w:rsid w:val="003A014D"/>
    <w:rsid w:val="003A0858"/>
    <w:rsid w:val="003A26CE"/>
    <w:rsid w:val="003A28EE"/>
    <w:rsid w:val="003A2D63"/>
    <w:rsid w:val="003A2DE9"/>
    <w:rsid w:val="003A3235"/>
    <w:rsid w:val="003A40A9"/>
    <w:rsid w:val="003A5537"/>
    <w:rsid w:val="003A69DB"/>
    <w:rsid w:val="003A78F2"/>
    <w:rsid w:val="003A7A15"/>
    <w:rsid w:val="003A7FB3"/>
    <w:rsid w:val="003B0347"/>
    <w:rsid w:val="003B0C26"/>
    <w:rsid w:val="003B1D9D"/>
    <w:rsid w:val="003B2E54"/>
    <w:rsid w:val="003B33A6"/>
    <w:rsid w:val="003B535B"/>
    <w:rsid w:val="003B5E6A"/>
    <w:rsid w:val="003B64EA"/>
    <w:rsid w:val="003B7CEE"/>
    <w:rsid w:val="003C043C"/>
    <w:rsid w:val="003C232C"/>
    <w:rsid w:val="003C33FD"/>
    <w:rsid w:val="003C3BC2"/>
    <w:rsid w:val="003C4A88"/>
    <w:rsid w:val="003D0AD5"/>
    <w:rsid w:val="003E5140"/>
    <w:rsid w:val="003E52CD"/>
    <w:rsid w:val="003E57EA"/>
    <w:rsid w:val="003E71BF"/>
    <w:rsid w:val="003F420C"/>
    <w:rsid w:val="00400119"/>
    <w:rsid w:val="0040224B"/>
    <w:rsid w:val="0040394B"/>
    <w:rsid w:val="00406105"/>
    <w:rsid w:val="00406398"/>
    <w:rsid w:val="0041435C"/>
    <w:rsid w:val="004149B6"/>
    <w:rsid w:val="00416087"/>
    <w:rsid w:val="004166E1"/>
    <w:rsid w:val="004171E5"/>
    <w:rsid w:val="0041739D"/>
    <w:rsid w:val="004219C9"/>
    <w:rsid w:val="0042290B"/>
    <w:rsid w:val="00425A68"/>
    <w:rsid w:val="00425C5B"/>
    <w:rsid w:val="00426C03"/>
    <w:rsid w:val="004319F2"/>
    <w:rsid w:val="00433969"/>
    <w:rsid w:val="00433CCB"/>
    <w:rsid w:val="00436681"/>
    <w:rsid w:val="0044167C"/>
    <w:rsid w:val="004431AC"/>
    <w:rsid w:val="00443A9E"/>
    <w:rsid w:val="0046470D"/>
    <w:rsid w:val="0046478A"/>
    <w:rsid w:val="00466CDB"/>
    <w:rsid w:val="004728AD"/>
    <w:rsid w:val="00473973"/>
    <w:rsid w:val="00473DA8"/>
    <w:rsid w:val="0047435E"/>
    <w:rsid w:val="00475743"/>
    <w:rsid w:val="004764F2"/>
    <w:rsid w:val="00476AEB"/>
    <w:rsid w:val="004807F0"/>
    <w:rsid w:val="00484454"/>
    <w:rsid w:val="0048701E"/>
    <w:rsid w:val="0048709D"/>
    <w:rsid w:val="004902BD"/>
    <w:rsid w:val="004906C9"/>
    <w:rsid w:val="004941E7"/>
    <w:rsid w:val="004965B2"/>
    <w:rsid w:val="004969BF"/>
    <w:rsid w:val="00496B96"/>
    <w:rsid w:val="004A0DC1"/>
    <w:rsid w:val="004A11AB"/>
    <w:rsid w:val="004A3001"/>
    <w:rsid w:val="004A3A35"/>
    <w:rsid w:val="004A3BF0"/>
    <w:rsid w:val="004A5A28"/>
    <w:rsid w:val="004A6C8B"/>
    <w:rsid w:val="004B0F10"/>
    <w:rsid w:val="004B0FA7"/>
    <w:rsid w:val="004B3D10"/>
    <w:rsid w:val="004B5A5C"/>
    <w:rsid w:val="004C1973"/>
    <w:rsid w:val="004D1B98"/>
    <w:rsid w:val="004D369D"/>
    <w:rsid w:val="004D52E4"/>
    <w:rsid w:val="004D5FCA"/>
    <w:rsid w:val="004E0312"/>
    <w:rsid w:val="004E15C5"/>
    <w:rsid w:val="004E39A4"/>
    <w:rsid w:val="004E622F"/>
    <w:rsid w:val="004F1800"/>
    <w:rsid w:val="004F456B"/>
    <w:rsid w:val="004F620F"/>
    <w:rsid w:val="00502954"/>
    <w:rsid w:val="00502CEC"/>
    <w:rsid w:val="00505418"/>
    <w:rsid w:val="0050543D"/>
    <w:rsid w:val="005122AF"/>
    <w:rsid w:val="0052116E"/>
    <w:rsid w:val="00523638"/>
    <w:rsid w:val="00523792"/>
    <w:rsid w:val="00525109"/>
    <w:rsid w:val="005306E8"/>
    <w:rsid w:val="005308C2"/>
    <w:rsid w:val="00533711"/>
    <w:rsid w:val="005339C8"/>
    <w:rsid w:val="00533D4F"/>
    <w:rsid w:val="00540920"/>
    <w:rsid w:val="00544812"/>
    <w:rsid w:val="005475C4"/>
    <w:rsid w:val="005504A3"/>
    <w:rsid w:val="00553388"/>
    <w:rsid w:val="00553A12"/>
    <w:rsid w:val="00556608"/>
    <w:rsid w:val="00561507"/>
    <w:rsid w:val="00562623"/>
    <w:rsid w:val="00562FAA"/>
    <w:rsid w:val="0056367D"/>
    <w:rsid w:val="00563D00"/>
    <w:rsid w:val="00565A67"/>
    <w:rsid w:val="005660EB"/>
    <w:rsid w:val="0056641F"/>
    <w:rsid w:val="005738F6"/>
    <w:rsid w:val="00575DCD"/>
    <w:rsid w:val="00576639"/>
    <w:rsid w:val="00581D61"/>
    <w:rsid w:val="005820F6"/>
    <w:rsid w:val="0058336C"/>
    <w:rsid w:val="005860A2"/>
    <w:rsid w:val="005862AF"/>
    <w:rsid w:val="005867C5"/>
    <w:rsid w:val="00587A5D"/>
    <w:rsid w:val="00590FED"/>
    <w:rsid w:val="00591A86"/>
    <w:rsid w:val="00591C5A"/>
    <w:rsid w:val="00591D77"/>
    <w:rsid w:val="00591ED4"/>
    <w:rsid w:val="00592737"/>
    <w:rsid w:val="005928F0"/>
    <w:rsid w:val="00592B4D"/>
    <w:rsid w:val="005935C6"/>
    <w:rsid w:val="00593BE5"/>
    <w:rsid w:val="00596975"/>
    <w:rsid w:val="005A063F"/>
    <w:rsid w:val="005A44BE"/>
    <w:rsid w:val="005A4AA0"/>
    <w:rsid w:val="005B2AA0"/>
    <w:rsid w:val="005B2B0B"/>
    <w:rsid w:val="005B320F"/>
    <w:rsid w:val="005B578B"/>
    <w:rsid w:val="005B5FFC"/>
    <w:rsid w:val="005B6840"/>
    <w:rsid w:val="005B7169"/>
    <w:rsid w:val="005C0CAC"/>
    <w:rsid w:val="005C13B7"/>
    <w:rsid w:val="005C28F1"/>
    <w:rsid w:val="005C32F3"/>
    <w:rsid w:val="005C3405"/>
    <w:rsid w:val="005C539D"/>
    <w:rsid w:val="005C71CD"/>
    <w:rsid w:val="005D1457"/>
    <w:rsid w:val="005D391B"/>
    <w:rsid w:val="005D3BAC"/>
    <w:rsid w:val="005D7882"/>
    <w:rsid w:val="005E20A5"/>
    <w:rsid w:val="005E2834"/>
    <w:rsid w:val="005E4645"/>
    <w:rsid w:val="005F1854"/>
    <w:rsid w:val="005F1986"/>
    <w:rsid w:val="005F3619"/>
    <w:rsid w:val="005F3E0E"/>
    <w:rsid w:val="005F57D1"/>
    <w:rsid w:val="005F70DC"/>
    <w:rsid w:val="0060316C"/>
    <w:rsid w:val="006042E3"/>
    <w:rsid w:val="006079DC"/>
    <w:rsid w:val="006101E0"/>
    <w:rsid w:val="00612405"/>
    <w:rsid w:val="00613B90"/>
    <w:rsid w:val="006158DA"/>
    <w:rsid w:val="006173DF"/>
    <w:rsid w:val="00621B01"/>
    <w:rsid w:val="0062415C"/>
    <w:rsid w:val="00625785"/>
    <w:rsid w:val="006260A9"/>
    <w:rsid w:val="00626231"/>
    <w:rsid w:val="0062783D"/>
    <w:rsid w:val="00627DAC"/>
    <w:rsid w:val="00631EC5"/>
    <w:rsid w:val="006350B4"/>
    <w:rsid w:val="0063646E"/>
    <w:rsid w:val="00640ECD"/>
    <w:rsid w:val="006424B2"/>
    <w:rsid w:val="00643326"/>
    <w:rsid w:val="00645A9B"/>
    <w:rsid w:val="006535BB"/>
    <w:rsid w:val="00655085"/>
    <w:rsid w:val="00655EAF"/>
    <w:rsid w:val="00655FAF"/>
    <w:rsid w:val="00656317"/>
    <w:rsid w:val="00657155"/>
    <w:rsid w:val="0065758D"/>
    <w:rsid w:val="00662E0A"/>
    <w:rsid w:val="00664A50"/>
    <w:rsid w:val="00664A6E"/>
    <w:rsid w:val="00665B29"/>
    <w:rsid w:val="006729B5"/>
    <w:rsid w:val="006732BF"/>
    <w:rsid w:val="00673D19"/>
    <w:rsid w:val="00673E50"/>
    <w:rsid w:val="00681527"/>
    <w:rsid w:val="006824BA"/>
    <w:rsid w:val="00682A48"/>
    <w:rsid w:val="00690FD9"/>
    <w:rsid w:val="00691FBD"/>
    <w:rsid w:val="00692690"/>
    <w:rsid w:val="0069308B"/>
    <w:rsid w:val="00696B0F"/>
    <w:rsid w:val="006A1394"/>
    <w:rsid w:val="006A1DA0"/>
    <w:rsid w:val="006A244B"/>
    <w:rsid w:val="006A27A1"/>
    <w:rsid w:val="006A27EF"/>
    <w:rsid w:val="006A43B1"/>
    <w:rsid w:val="006A4873"/>
    <w:rsid w:val="006A54F2"/>
    <w:rsid w:val="006A7BEE"/>
    <w:rsid w:val="006B4D92"/>
    <w:rsid w:val="006B5796"/>
    <w:rsid w:val="006B7077"/>
    <w:rsid w:val="006C0A93"/>
    <w:rsid w:val="006C2140"/>
    <w:rsid w:val="006C2A53"/>
    <w:rsid w:val="006C31D7"/>
    <w:rsid w:val="006C4071"/>
    <w:rsid w:val="006C5A14"/>
    <w:rsid w:val="006D0EE3"/>
    <w:rsid w:val="006D1292"/>
    <w:rsid w:val="006D203B"/>
    <w:rsid w:val="006D2442"/>
    <w:rsid w:val="006D2F9C"/>
    <w:rsid w:val="006D4D9E"/>
    <w:rsid w:val="006D6D22"/>
    <w:rsid w:val="006D7226"/>
    <w:rsid w:val="006E1EEF"/>
    <w:rsid w:val="006E4F2A"/>
    <w:rsid w:val="006E5DA9"/>
    <w:rsid w:val="006E6105"/>
    <w:rsid w:val="006E7035"/>
    <w:rsid w:val="006F338B"/>
    <w:rsid w:val="006F43DD"/>
    <w:rsid w:val="006F4948"/>
    <w:rsid w:val="006F4F60"/>
    <w:rsid w:val="0070021E"/>
    <w:rsid w:val="00700935"/>
    <w:rsid w:val="00700AFA"/>
    <w:rsid w:val="007018F4"/>
    <w:rsid w:val="00707140"/>
    <w:rsid w:val="007074D7"/>
    <w:rsid w:val="0070754A"/>
    <w:rsid w:val="0071148A"/>
    <w:rsid w:val="007117E2"/>
    <w:rsid w:val="00713502"/>
    <w:rsid w:val="0071510C"/>
    <w:rsid w:val="007175ED"/>
    <w:rsid w:val="0071765F"/>
    <w:rsid w:val="00722CFC"/>
    <w:rsid w:val="0072401D"/>
    <w:rsid w:val="007301BF"/>
    <w:rsid w:val="00730913"/>
    <w:rsid w:val="00731940"/>
    <w:rsid w:val="00732C96"/>
    <w:rsid w:val="007330F8"/>
    <w:rsid w:val="007335B9"/>
    <w:rsid w:val="00736017"/>
    <w:rsid w:val="00740299"/>
    <w:rsid w:val="007402A7"/>
    <w:rsid w:val="00740985"/>
    <w:rsid w:val="00741D74"/>
    <w:rsid w:val="00746E1B"/>
    <w:rsid w:val="007515FB"/>
    <w:rsid w:val="007516AA"/>
    <w:rsid w:val="0075226C"/>
    <w:rsid w:val="00752A85"/>
    <w:rsid w:val="00754C1F"/>
    <w:rsid w:val="0076145A"/>
    <w:rsid w:val="00762CDE"/>
    <w:rsid w:val="00766263"/>
    <w:rsid w:val="007667D9"/>
    <w:rsid w:val="00766E01"/>
    <w:rsid w:val="00767B00"/>
    <w:rsid w:val="007701F4"/>
    <w:rsid w:val="00771B71"/>
    <w:rsid w:val="00773979"/>
    <w:rsid w:val="00773D08"/>
    <w:rsid w:val="0077440A"/>
    <w:rsid w:val="0077491B"/>
    <w:rsid w:val="00774998"/>
    <w:rsid w:val="00774BA4"/>
    <w:rsid w:val="00774FBF"/>
    <w:rsid w:val="00775CD4"/>
    <w:rsid w:val="00776EC9"/>
    <w:rsid w:val="00780171"/>
    <w:rsid w:val="00780850"/>
    <w:rsid w:val="007845A6"/>
    <w:rsid w:val="007854F1"/>
    <w:rsid w:val="0078555C"/>
    <w:rsid w:val="00791D9E"/>
    <w:rsid w:val="00791DF3"/>
    <w:rsid w:val="007963B2"/>
    <w:rsid w:val="00796418"/>
    <w:rsid w:val="007979BA"/>
    <w:rsid w:val="007A1E27"/>
    <w:rsid w:val="007A3D98"/>
    <w:rsid w:val="007A759A"/>
    <w:rsid w:val="007A7B34"/>
    <w:rsid w:val="007B0952"/>
    <w:rsid w:val="007B1A2B"/>
    <w:rsid w:val="007B2816"/>
    <w:rsid w:val="007B5421"/>
    <w:rsid w:val="007B5836"/>
    <w:rsid w:val="007B5DC5"/>
    <w:rsid w:val="007B7A4E"/>
    <w:rsid w:val="007B7CC4"/>
    <w:rsid w:val="007C0B39"/>
    <w:rsid w:val="007C1075"/>
    <w:rsid w:val="007C4E6C"/>
    <w:rsid w:val="007C562B"/>
    <w:rsid w:val="007D0DAD"/>
    <w:rsid w:val="007D15D2"/>
    <w:rsid w:val="007D20C6"/>
    <w:rsid w:val="007D3991"/>
    <w:rsid w:val="007D6126"/>
    <w:rsid w:val="007D70F2"/>
    <w:rsid w:val="007D7F40"/>
    <w:rsid w:val="007E0BC1"/>
    <w:rsid w:val="007E5797"/>
    <w:rsid w:val="007F22D5"/>
    <w:rsid w:val="007F23A2"/>
    <w:rsid w:val="007F2D2C"/>
    <w:rsid w:val="007F2DD1"/>
    <w:rsid w:val="007F4A24"/>
    <w:rsid w:val="007F5541"/>
    <w:rsid w:val="007F7A5F"/>
    <w:rsid w:val="007F7EB3"/>
    <w:rsid w:val="0080054A"/>
    <w:rsid w:val="008005B3"/>
    <w:rsid w:val="00800D29"/>
    <w:rsid w:val="00803111"/>
    <w:rsid w:val="0080340D"/>
    <w:rsid w:val="0080394A"/>
    <w:rsid w:val="008066D5"/>
    <w:rsid w:val="008066EE"/>
    <w:rsid w:val="008070C8"/>
    <w:rsid w:val="0081248A"/>
    <w:rsid w:val="00813DF3"/>
    <w:rsid w:val="00813FAA"/>
    <w:rsid w:val="00815546"/>
    <w:rsid w:val="0081557D"/>
    <w:rsid w:val="00815FF8"/>
    <w:rsid w:val="00817764"/>
    <w:rsid w:val="008202AD"/>
    <w:rsid w:val="00821F6E"/>
    <w:rsid w:val="00824CC4"/>
    <w:rsid w:val="00824D8A"/>
    <w:rsid w:val="00825EF4"/>
    <w:rsid w:val="00826128"/>
    <w:rsid w:val="00827B2E"/>
    <w:rsid w:val="008333E7"/>
    <w:rsid w:val="00835620"/>
    <w:rsid w:val="00835872"/>
    <w:rsid w:val="00835FBA"/>
    <w:rsid w:val="008371A0"/>
    <w:rsid w:val="008378FB"/>
    <w:rsid w:val="008409FA"/>
    <w:rsid w:val="00840E4B"/>
    <w:rsid w:val="00844EFC"/>
    <w:rsid w:val="008468E8"/>
    <w:rsid w:val="00847C0F"/>
    <w:rsid w:val="00850432"/>
    <w:rsid w:val="0085201A"/>
    <w:rsid w:val="00861154"/>
    <w:rsid w:val="008641DE"/>
    <w:rsid w:val="00864CC7"/>
    <w:rsid w:val="00867A3C"/>
    <w:rsid w:val="0087003B"/>
    <w:rsid w:val="00871B66"/>
    <w:rsid w:val="00873B0B"/>
    <w:rsid w:val="0087599C"/>
    <w:rsid w:val="00877AE8"/>
    <w:rsid w:val="008836E0"/>
    <w:rsid w:val="00884D2C"/>
    <w:rsid w:val="00892EA7"/>
    <w:rsid w:val="008942E6"/>
    <w:rsid w:val="00896B98"/>
    <w:rsid w:val="00897C5D"/>
    <w:rsid w:val="008A0C5F"/>
    <w:rsid w:val="008A49F8"/>
    <w:rsid w:val="008A4BEC"/>
    <w:rsid w:val="008A567B"/>
    <w:rsid w:val="008A6C92"/>
    <w:rsid w:val="008B2480"/>
    <w:rsid w:val="008B3D03"/>
    <w:rsid w:val="008B4191"/>
    <w:rsid w:val="008B62E6"/>
    <w:rsid w:val="008B6C10"/>
    <w:rsid w:val="008C0619"/>
    <w:rsid w:val="008C0A96"/>
    <w:rsid w:val="008C5313"/>
    <w:rsid w:val="008C5AA5"/>
    <w:rsid w:val="008C5DFB"/>
    <w:rsid w:val="008D0557"/>
    <w:rsid w:val="008D2D9A"/>
    <w:rsid w:val="008D3B8E"/>
    <w:rsid w:val="008D73D5"/>
    <w:rsid w:val="008D7411"/>
    <w:rsid w:val="008D7447"/>
    <w:rsid w:val="008E6EA0"/>
    <w:rsid w:val="008F00C9"/>
    <w:rsid w:val="008F09F3"/>
    <w:rsid w:val="008F173C"/>
    <w:rsid w:val="008F27B2"/>
    <w:rsid w:val="008F2BA7"/>
    <w:rsid w:val="008F51E4"/>
    <w:rsid w:val="008F543D"/>
    <w:rsid w:val="008F55EC"/>
    <w:rsid w:val="008F6282"/>
    <w:rsid w:val="008F64F5"/>
    <w:rsid w:val="008F7008"/>
    <w:rsid w:val="009006CA"/>
    <w:rsid w:val="00901027"/>
    <w:rsid w:val="00901EF6"/>
    <w:rsid w:val="0090201E"/>
    <w:rsid w:val="00903204"/>
    <w:rsid w:val="00903A68"/>
    <w:rsid w:val="0090422B"/>
    <w:rsid w:val="0091216B"/>
    <w:rsid w:val="00912353"/>
    <w:rsid w:val="00913F2D"/>
    <w:rsid w:val="00914EFE"/>
    <w:rsid w:val="00915012"/>
    <w:rsid w:val="00917A4E"/>
    <w:rsid w:val="00920FF8"/>
    <w:rsid w:val="00922A96"/>
    <w:rsid w:val="00923DCC"/>
    <w:rsid w:val="00931565"/>
    <w:rsid w:val="00934C78"/>
    <w:rsid w:val="00937D40"/>
    <w:rsid w:val="009413EF"/>
    <w:rsid w:val="00941A67"/>
    <w:rsid w:val="0094322A"/>
    <w:rsid w:val="009468B0"/>
    <w:rsid w:val="00946D25"/>
    <w:rsid w:val="0094764F"/>
    <w:rsid w:val="00947D8D"/>
    <w:rsid w:val="00950AC3"/>
    <w:rsid w:val="00953529"/>
    <w:rsid w:val="009552F9"/>
    <w:rsid w:val="00957250"/>
    <w:rsid w:val="00957314"/>
    <w:rsid w:val="00962496"/>
    <w:rsid w:val="0096375F"/>
    <w:rsid w:val="00963EC2"/>
    <w:rsid w:val="00964681"/>
    <w:rsid w:val="00966020"/>
    <w:rsid w:val="009679CB"/>
    <w:rsid w:val="00970243"/>
    <w:rsid w:val="009727EA"/>
    <w:rsid w:val="009729A5"/>
    <w:rsid w:val="00973413"/>
    <w:rsid w:val="0097343C"/>
    <w:rsid w:val="0097578F"/>
    <w:rsid w:val="00977557"/>
    <w:rsid w:val="0098178B"/>
    <w:rsid w:val="009827FB"/>
    <w:rsid w:val="00992098"/>
    <w:rsid w:val="0099407B"/>
    <w:rsid w:val="009A046D"/>
    <w:rsid w:val="009A15CB"/>
    <w:rsid w:val="009A4C2F"/>
    <w:rsid w:val="009A76C8"/>
    <w:rsid w:val="009B0021"/>
    <w:rsid w:val="009B035C"/>
    <w:rsid w:val="009B0A62"/>
    <w:rsid w:val="009B11C7"/>
    <w:rsid w:val="009B2349"/>
    <w:rsid w:val="009C0B2C"/>
    <w:rsid w:val="009C2DE1"/>
    <w:rsid w:val="009C4ED7"/>
    <w:rsid w:val="009C5871"/>
    <w:rsid w:val="009C5D3A"/>
    <w:rsid w:val="009D1666"/>
    <w:rsid w:val="009D4655"/>
    <w:rsid w:val="009D4F6A"/>
    <w:rsid w:val="009D500C"/>
    <w:rsid w:val="009D7EC1"/>
    <w:rsid w:val="009E116A"/>
    <w:rsid w:val="009E25C9"/>
    <w:rsid w:val="009E2C2D"/>
    <w:rsid w:val="009E35F4"/>
    <w:rsid w:val="009E646A"/>
    <w:rsid w:val="009F2A75"/>
    <w:rsid w:val="009F41A0"/>
    <w:rsid w:val="00A008B8"/>
    <w:rsid w:val="00A00A2B"/>
    <w:rsid w:val="00A01B06"/>
    <w:rsid w:val="00A01F65"/>
    <w:rsid w:val="00A024AB"/>
    <w:rsid w:val="00A02886"/>
    <w:rsid w:val="00A033EE"/>
    <w:rsid w:val="00A05472"/>
    <w:rsid w:val="00A06F54"/>
    <w:rsid w:val="00A11EF6"/>
    <w:rsid w:val="00A12714"/>
    <w:rsid w:val="00A12CA2"/>
    <w:rsid w:val="00A143ED"/>
    <w:rsid w:val="00A208C4"/>
    <w:rsid w:val="00A22143"/>
    <w:rsid w:val="00A22C53"/>
    <w:rsid w:val="00A30621"/>
    <w:rsid w:val="00A32D4D"/>
    <w:rsid w:val="00A332D3"/>
    <w:rsid w:val="00A355E0"/>
    <w:rsid w:val="00A37C49"/>
    <w:rsid w:val="00A42640"/>
    <w:rsid w:val="00A42A6F"/>
    <w:rsid w:val="00A45755"/>
    <w:rsid w:val="00A50F53"/>
    <w:rsid w:val="00A54345"/>
    <w:rsid w:val="00A60793"/>
    <w:rsid w:val="00A60A73"/>
    <w:rsid w:val="00A614F1"/>
    <w:rsid w:val="00A668DA"/>
    <w:rsid w:val="00A6705D"/>
    <w:rsid w:val="00A6708A"/>
    <w:rsid w:val="00A73E3B"/>
    <w:rsid w:val="00A755C4"/>
    <w:rsid w:val="00A75D28"/>
    <w:rsid w:val="00A80489"/>
    <w:rsid w:val="00A807AF"/>
    <w:rsid w:val="00A80960"/>
    <w:rsid w:val="00A841DA"/>
    <w:rsid w:val="00A8669B"/>
    <w:rsid w:val="00A87953"/>
    <w:rsid w:val="00A901AE"/>
    <w:rsid w:val="00A908C8"/>
    <w:rsid w:val="00A91070"/>
    <w:rsid w:val="00A91C40"/>
    <w:rsid w:val="00A92D5B"/>
    <w:rsid w:val="00A93B61"/>
    <w:rsid w:val="00A95933"/>
    <w:rsid w:val="00A97D6A"/>
    <w:rsid w:val="00AA0295"/>
    <w:rsid w:val="00AA498F"/>
    <w:rsid w:val="00AA4CA1"/>
    <w:rsid w:val="00AB0283"/>
    <w:rsid w:val="00AB6ECB"/>
    <w:rsid w:val="00AB718D"/>
    <w:rsid w:val="00AC0475"/>
    <w:rsid w:val="00AC09E7"/>
    <w:rsid w:val="00AC21FE"/>
    <w:rsid w:val="00AC2416"/>
    <w:rsid w:val="00AC38B6"/>
    <w:rsid w:val="00AC3BA2"/>
    <w:rsid w:val="00AC41ED"/>
    <w:rsid w:val="00AC42AF"/>
    <w:rsid w:val="00AC6A51"/>
    <w:rsid w:val="00AC6BFE"/>
    <w:rsid w:val="00AD1828"/>
    <w:rsid w:val="00AD545D"/>
    <w:rsid w:val="00AE0F31"/>
    <w:rsid w:val="00AE1111"/>
    <w:rsid w:val="00AE117E"/>
    <w:rsid w:val="00AE2ECF"/>
    <w:rsid w:val="00AE4DE2"/>
    <w:rsid w:val="00AE5133"/>
    <w:rsid w:val="00AF1783"/>
    <w:rsid w:val="00AF386F"/>
    <w:rsid w:val="00B0113D"/>
    <w:rsid w:val="00B01596"/>
    <w:rsid w:val="00B01CB1"/>
    <w:rsid w:val="00B022D6"/>
    <w:rsid w:val="00B0315D"/>
    <w:rsid w:val="00B05E85"/>
    <w:rsid w:val="00B079A4"/>
    <w:rsid w:val="00B07CFC"/>
    <w:rsid w:val="00B12115"/>
    <w:rsid w:val="00B12541"/>
    <w:rsid w:val="00B12F7A"/>
    <w:rsid w:val="00B131A9"/>
    <w:rsid w:val="00B132F3"/>
    <w:rsid w:val="00B14EF7"/>
    <w:rsid w:val="00B20F58"/>
    <w:rsid w:val="00B23431"/>
    <w:rsid w:val="00B2488E"/>
    <w:rsid w:val="00B25745"/>
    <w:rsid w:val="00B32865"/>
    <w:rsid w:val="00B332C2"/>
    <w:rsid w:val="00B339C1"/>
    <w:rsid w:val="00B34612"/>
    <w:rsid w:val="00B34AEF"/>
    <w:rsid w:val="00B40318"/>
    <w:rsid w:val="00B409CC"/>
    <w:rsid w:val="00B43A0D"/>
    <w:rsid w:val="00B450FC"/>
    <w:rsid w:val="00B47069"/>
    <w:rsid w:val="00B5554C"/>
    <w:rsid w:val="00B612DD"/>
    <w:rsid w:val="00B63152"/>
    <w:rsid w:val="00B63C71"/>
    <w:rsid w:val="00B64A68"/>
    <w:rsid w:val="00B673AE"/>
    <w:rsid w:val="00B708C3"/>
    <w:rsid w:val="00B74476"/>
    <w:rsid w:val="00B77E5E"/>
    <w:rsid w:val="00B80969"/>
    <w:rsid w:val="00B826DC"/>
    <w:rsid w:val="00B84FB6"/>
    <w:rsid w:val="00B85290"/>
    <w:rsid w:val="00B8671A"/>
    <w:rsid w:val="00B91BB6"/>
    <w:rsid w:val="00B920A1"/>
    <w:rsid w:val="00B924B5"/>
    <w:rsid w:val="00B92A18"/>
    <w:rsid w:val="00B92AB9"/>
    <w:rsid w:val="00B97696"/>
    <w:rsid w:val="00BA006B"/>
    <w:rsid w:val="00BA045B"/>
    <w:rsid w:val="00BA3B18"/>
    <w:rsid w:val="00BA56A3"/>
    <w:rsid w:val="00BA65C4"/>
    <w:rsid w:val="00BA68F4"/>
    <w:rsid w:val="00BB0372"/>
    <w:rsid w:val="00BB0D4A"/>
    <w:rsid w:val="00BB37C2"/>
    <w:rsid w:val="00BB3A8F"/>
    <w:rsid w:val="00BB6542"/>
    <w:rsid w:val="00BB7647"/>
    <w:rsid w:val="00BB781C"/>
    <w:rsid w:val="00BB7833"/>
    <w:rsid w:val="00BC07E1"/>
    <w:rsid w:val="00BC38A4"/>
    <w:rsid w:val="00BC7582"/>
    <w:rsid w:val="00BC7E52"/>
    <w:rsid w:val="00BD1184"/>
    <w:rsid w:val="00BD1DDC"/>
    <w:rsid w:val="00BD3140"/>
    <w:rsid w:val="00BD33CE"/>
    <w:rsid w:val="00BD5701"/>
    <w:rsid w:val="00BE0FB9"/>
    <w:rsid w:val="00BE1C65"/>
    <w:rsid w:val="00BE6863"/>
    <w:rsid w:val="00BE6A72"/>
    <w:rsid w:val="00BE7309"/>
    <w:rsid w:val="00BF2F8D"/>
    <w:rsid w:val="00BF3444"/>
    <w:rsid w:val="00BF45C6"/>
    <w:rsid w:val="00C00C34"/>
    <w:rsid w:val="00C02829"/>
    <w:rsid w:val="00C03717"/>
    <w:rsid w:val="00C066EB"/>
    <w:rsid w:val="00C072C2"/>
    <w:rsid w:val="00C07D23"/>
    <w:rsid w:val="00C07D51"/>
    <w:rsid w:val="00C104F9"/>
    <w:rsid w:val="00C137DC"/>
    <w:rsid w:val="00C21553"/>
    <w:rsid w:val="00C22136"/>
    <w:rsid w:val="00C2229F"/>
    <w:rsid w:val="00C2451A"/>
    <w:rsid w:val="00C24C2C"/>
    <w:rsid w:val="00C2790B"/>
    <w:rsid w:val="00C31EAB"/>
    <w:rsid w:val="00C3307D"/>
    <w:rsid w:val="00C34778"/>
    <w:rsid w:val="00C34A17"/>
    <w:rsid w:val="00C354EC"/>
    <w:rsid w:val="00C35A27"/>
    <w:rsid w:val="00C41817"/>
    <w:rsid w:val="00C41C1B"/>
    <w:rsid w:val="00C424A1"/>
    <w:rsid w:val="00C440DC"/>
    <w:rsid w:val="00C4442F"/>
    <w:rsid w:val="00C46AB5"/>
    <w:rsid w:val="00C46C4D"/>
    <w:rsid w:val="00C5038E"/>
    <w:rsid w:val="00C5090D"/>
    <w:rsid w:val="00C519EA"/>
    <w:rsid w:val="00C51A87"/>
    <w:rsid w:val="00C544E9"/>
    <w:rsid w:val="00C55B5A"/>
    <w:rsid w:val="00C569EA"/>
    <w:rsid w:val="00C61AF7"/>
    <w:rsid w:val="00C6529D"/>
    <w:rsid w:val="00C6650E"/>
    <w:rsid w:val="00C716DF"/>
    <w:rsid w:val="00C72887"/>
    <w:rsid w:val="00C767A7"/>
    <w:rsid w:val="00C806A9"/>
    <w:rsid w:val="00C82C23"/>
    <w:rsid w:val="00C86A16"/>
    <w:rsid w:val="00C86DE8"/>
    <w:rsid w:val="00C86F4D"/>
    <w:rsid w:val="00C87FD1"/>
    <w:rsid w:val="00C901BF"/>
    <w:rsid w:val="00C91D14"/>
    <w:rsid w:val="00C936E5"/>
    <w:rsid w:val="00C956D2"/>
    <w:rsid w:val="00C961B1"/>
    <w:rsid w:val="00C97D5A"/>
    <w:rsid w:val="00CA4170"/>
    <w:rsid w:val="00CA46EF"/>
    <w:rsid w:val="00CA6B7F"/>
    <w:rsid w:val="00CA6FF8"/>
    <w:rsid w:val="00CA7170"/>
    <w:rsid w:val="00CB0A78"/>
    <w:rsid w:val="00CB11A2"/>
    <w:rsid w:val="00CB24A5"/>
    <w:rsid w:val="00CB5235"/>
    <w:rsid w:val="00CB585C"/>
    <w:rsid w:val="00CB63DE"/>
    <w:rsid w:val="00CB6C08"/>
    <w:rsid w:val="00CB708A"/>
    <w:rsid w:val="00CC0841"/>
    <w:rsid w:val="00CC137F"/>
    <w:rsid w:val="00CC2919"/>
    <w:rsid w:val="00CC7B6C"/>
    <w:rsid w:val="00CD0F31"/>
    <w:rsid w:val="00CD2E81"/>
    <w:rsid w:val="00CD63FA"/>
    <w:rsid w:val="00CD657E"/>
    <w:rsid w:val="00CD6602"/>
    <w:rsid w:val="00CE1ADC"/>
    <w:rsid w:val="00CE1EC8"/>
    <w:rsid w:val="00CE30C4"/>
    <w:rsid w:val="00CE4335"/>
    <w:rsid w:val="00CF419D"/>
    <w:rsid w:val="00CF550F"/>
    <w:rsid w:val="00CF5FA1"/>
    <w:rsid w:val="00CF67E2"/>
    <w:rsid w:val="00D00A59"/>
    <w:rsid w:val="00D0230A"/>
    <w:rsid w:val="00D02509"/>
    <w:rsid w:val="00D03A8D"/>
    <w:rsid w:val="00D07498"/>
    <w:rsid w:val="00D13061"/>
    <w:rsid w:val="00D177D8"/>
    <w:rsid w:val="00D20E4F"/>
    <w:rsid w:val="00D21DC1"/>
    <w:rsid w:val="00D2294B"/>
    <w:rsid w:val="00D2330B"/>
    <w:rsid w:val="00D233F3"/>
    <w:rsid w:val="00D23F05"/>
    <w:rsid w:val="00D24B7B"/>
    <w:rsid w:val="00D250BF"/>
    <w:rsid w:val="00D25D27"/>
    <w:rsid w:val="00D3040B"/>
    <w:rsid w:val="00D30EE1"/>
    <w:rsid w:val="00D31538"/>
    <w:rsid w:val="00D31946"/>
    <w:rsid w:val="00D31950"/>
    <w:rsid w:val="00D35354"/>
    <w:rsid w:val="00D35855"/>
    <w:rsid w:val="00D35F5A"/>
    <w:rsid w:val="00D4166D"/>
    <w:rsid w:val="00D457CB"/>
    <w:rsid w:val="00D5243B"/>
    <w:rsid w:val="00D60BED"/>
    <w:rsid w:val="00D73554"/>
    <w:rsid w:val="00D74139"/>
    <w:rsid w:val="00D807DD"/>
    <w:rsid w:val="00D813D8"/>
    <w:rsid w:val="00D81B51"/>
    <w:rsid w:val="00D84E08"/>
    <w:rsid w:val="00D87F82"/>
    <w:rsid w:val="00D9034A"/>
    <w:rsid w:val="00D9069F"/>
    <w:rsid w:val="00D90705"/>
    <w:rsid w:val="00D90C1B"/>
    <w:rsid w:val="00D90F88"/>
    <w:rsid w:val="00D92111"/>
    <w:rsid w:val="00D92E27"/>
    <w:rsid w:val="00D934E6"/>
    <w:rsid w:val="00D93991"/>
    <w:rsid w:val="00D96063"/>
    <w:rsid w:val="00D97B33"/>
    <w:rsid w:val="00DA0C55"/>
    <w:rsid w:val="00DA35DD"/>
    <w:rsid w:val="00DA41B4"/>
    <w:rsid w:val="00DA71CD"/>
    <w:rsid w:val="00DA74E8"/>
    <w:rsid w:val="00DA7CF7"/>
    <w:rsid w:val="00DB08F8"/>
    <w:rsid w:val="00DB0FFF"/>
    <w:rsid w:val="00DB1D35"/>
    <w:rsid w:val="00DB36E7"/>
    <w:rsid w:val="00DB476F"/>
    <w:rsid w:val="00DB653C"/>
    <w:rsid w:val="00DB6662"/>
    <w:rsid w:val="00DB69C3"/>
    <w:rsid w:val="00DC05AD"/>
    <w:rsid w:val="00DC2253"/>
    <w:rsid w:val="00DC2BF9"/>
    <w:rsid w:val="00DC333F"/>
    <w:rsid w:val="00DC3859"/>
    <w:rsid w:val="00DD2FCC"/>
    <w:rsid w:val="00DD3567"/>
    <w:rsid w:val="00DD4D2C"/>
    <w:rsid w:val="00DD604D"/>
    <w:rsid w:val="00DD75B2"/>
    <w:rsid w:val="00DE1550"/>
    <w:rsid w:val="00DE29DE"/>
    <w:rsid w:val="00DE4DDE"/>
    <w:rsid w:val="00DE5C43"/>
    <w:rsid w:val="00DE73FD"/>
    <w:rsid w:val="00DF067D"/>
    <w:rsid w:val="00DF2A24"/>
    <w:rsid w:val="00DF382A"/>
    <w:rsid w:val="00DF3DAB"/>
    <w:rsid w:val="00DF4FD9"/>
    <w:rsid w:val="00DF6938"/>
    <w:rsid w:val="00DF7A21"/>
    <w:rsid w:val="00DF7A36"/>
    <w:rsid w:val="00E0066F"/>
    <w:rsid w:val="00E01C7B"/>
    <w:rsid w:val="00E03E0C"/>
    <w:rsid w:val="00E0510A"/>
    <w:rsid w:val="00E10A16"/>
    <w:rsid w:val="00E14471"/>
    <w:rsid w:val="00E15946"/>
    <w:rsid w:val="00E17B47"/>
    <w:rsid w:val="00E17C0A"/>
    <w:rsid w:val="00E25A7E"/>
    <w:rsid w:val="00E30393"/>
    <w:rsid w:val="00E30412"/>
    <w:rsid w:val="00E30ECF"/>
    <w:rsid w:val="00E312D9"/>
    <w:rsid w:val="00E32446"/>
    <w:rsid w:val="00E32768"/>
    <w:rsid w:val="00E32B93"/>
    <w:rsid w:val="00E339FE"/>
    <w:rsid w:val="00E34779"/>
    <w:rsid w:val="00E35CEB"/>
    <w:rsid w:val="00E41372"/>
    <w:rsid w:val="00E41D51"/>
    <w:rsid w:val="00E427BE"/>
    <w:rsid w:val="00E44418"/>
    <w:rsid w:val="00E4497A"/>
    <w:rsid w:val="00E5020D"/>
    <w:rsid w:val="00E50EBD"/>
    <w:rsid w:val="00E515A0"/>
    <w:rsid w:val="00E53174"/>
    <w:rsid w:val="00E56C90"/>
    <w:rsid w:val="00E62B7F"/>
    <w:rsid w:val="00E63335"/>
    <w:rsid w:val="00E63F32"/>
    <w:rsid w:val="00E64AA0"/>
    <w:rsid w:val="00E66B9B"/>
    <w:rsid w:val="00E67F18"/>
    <w:rsid w:val="00E71ABC"/>
    <w:rsid w:val="00E757B0"/>
    <w:rsid w:val="00E75A5C"/>
    <w:rsid w:val="00E75AF7"/>
    <w:rsid w:val="00E84A52"/>
    <w:rsid w:val="00E870A8"/>
    <w:rsid w:val="00E902BC"/>
    <w:rsid w:val="00E903DF"/>
    <w:rsid w:val="00E914DF"/>
    <w:rsid w:val="00E92BD1"/>
    <w:rsid w:val="00E94851"/>
    <w:rsid w:val="00E95AA7"/>
    <w:rsid w:val="00EA0100"/>
    <w:rsid w:val="00EA0380"/>
    <w:rsid w:val="00EA0730"/>
    <w:rsid w:val="00EA07AD"/>
    <w:rsid w:val="00EB0ADE"/>
    <w:rsid w:val="00EB19DE"/>
    <w:rsid w:val="00EB2DC9"/>
    <w:rsid w:val="00EB3F04"/>
    <w:rsid w:val="00EB535C"/>
    <w:rsid w:val="00EB637D"/>
    <w:rsid w:val="00EB7E91"/>
    <w:rsid w:val="00EC3320"/>
    <w:rsid w:val="00EC56B3"/>
    <w:rsid w:val="00EC5C78"/>
    <w:rsid w:val="00EC6829"/>
    <w:rsid w:val="00EC6C38"/>
    <w:rsid w:val="00ED0B26"/>
    <w:rsid w:val="00ED310F"/>
    <w:rsid w:val="00ED4872"/>
    <w:rsid w:val="00ED73B4"/>
    <w:rsid w:val="00EE0780"/>
    <w:rsid w:val="00EE41D1"/>
    <w:rsid w:val="00EE5D8E"/>
    <w:rsid w:val="00EF0BAF"/>
    <w:rsid w:val="00EF1E3B"/>
    <w:rsid w:val="00EF250E"/>
    <w:rsid w:val="00EF2A03"/>
    <w:rsid w:val="00EF3CA9"/>
    <w:rsid w:val="00EF42B3"/>
    <w:rsid w:val="00EF48EC"/>
    <w:rsid w:val="00EF4D3C"/>
    <w:rsid w:val="00EF5789"/>
    <w:rsid w:val="00EF5FB3"/>
    <w:rsid w:val="00EF71EA"/>
    <w:rsid w:val="00EF7B40"/>
    <w:rsid w:val="00F005DB"/>
    <w:rsid w:val="00F022FE"/>
    <w:rsid w:val="00F03081"/>
    <w:rsid w:val="00F03297"/>
    <w:rsid w:val="00F0631D"/>
    <w:rsid w:val="00F06621"/>
    <w:rsid w:val="00F06D80"/>
    <w:rsid w:val="00F07666"/>
    <w:rsid w:val="00F07EBA"/>
    <w:rsid w:val="00F108B8"/>
    <w:rsid w:val="00F11DA2"/>
    <w:rsid w:val="00F12590"/>
    <w:rsid w:val="00F152AB"/>
    <w:rsid w:val="00F15E04"/>
    <w:rsid w:val="00F2035E"/>
    <w:rsid w:val="00F22009"/>
    <w:rsid w:val="00F23044"/>
    <w:rsid w:val="00F2490F"/>
    <w:rsid w:val="00F2787A"/>
    <w:rsid w:val="00F3535D"/>
    <w:rsid w:val="00F40ADC"/>
    <w:rsid w:val="00F43922"/>
    <w:rsid w:val="00F44A9F"/>
    <w:rsid w:val="00F50F65"/>
    <w:rsid w:val="00F5626A"/>
    <w:rsid w:val="00F60709"/>
    <w:rsid w:val="00F60C3D"/>
    <w:rsid w:val="00F61818"/>
    <w:rsid w:val="00F627ED"/>
    <w:rsid w:val="00F6649D"/>
    <w:rsid w:val="00F671F0"/>
    <w:rsid w:val="00F70190"/>
    <w:rsid w:val="00F70AEB"/>
    <w:rsid w:val="00F71746"/>
    <w:rsid w:val="00F72712"/>
    <w:rsid w:val="00F72CED"/>
    <w:rsid w:val="00F72E01"/>
    <w:rsid w:val="00F73086"/>
    <w:rsid w:val="00F7344F"/>
    <w:rsid w:val="00F76097"/>
    <w:rsid w:val="00F87A57"/>
    <w:rsid w:val="00F90A04"/>
    <w:rsid w:val="00F937BD"/>
    <w:rsid w:val="00F9786C"/>
    <w:rsid w:val="00FA09C7"/>
    <w:rsid w:val="00FA462B"/>
    <w:rsid w:val="00FA7799"/>
    <w:rsid w:val="00FB05BA"/>
    <w:rsid w:val="00FB0A61"/>
    <w:rsid w:val="00FB0C71"/>
    <w:rsid w:val="00FB3936"/>
    <w:rsid w:val="00FB3F04"/>
    <w:rsid w:val="00FB668B"/>
    <w:rsid w:val="00FC03E3"/>
    <w:rsid w:val="00FC06FB"/>
    <w:rsid w:val="00FC0E96"/>
    <w:rsid w:val="00FC105B"/>
    <w:rsid w:val="00FC2111"/>
    <w:rsid w:val="00FC3BD9"/>
    <w:rsid w:val="00FC3CE6"/>
    <w:rsid w:val="00FC3EDC"/>
    <w:rsid w:val="00FC3F7D"/>
    <w:rsid w:val="00FC44BD"/>
    <w:rsid w:val="00FC466A"/>
    <w:rsid w:val="00FD096E"/>
    <w:rsid w:val="00FD28AC"/>
    <w:rsid w:val="00FD29FC"/>
    <w:rsid w:val="00FD32EA"/>
    <w:rsid w:val="00FD33B3"/>
    <w:rsid w:val="00FE1774"/>
    <w:rsid w:val="00FE39F1"/>
    <w:rsid w:val="00FE5AF6"/>
    <w:rsid w:val="00FE6137"/>
    <w:rsid w:val="00FE62F7"/>
    <w:rsid w:val="00FE7747"/>
    <w:rsid w:val="00FF0812"/>
    <w:rsid w:val="00FF22DD"/>
    <w:rsid w:val="00FF2429"/>
    <w:rsid w:val="00FF3930"/>
    <w:rsid w:val="00FF4433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1C0D2"/>
  <w15:docId w15:val="{2CD96BCA-5505-4FB5-A192-7C6DE20D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Body"/>
    <w:qFormat/>
    <w:rsid w:val="00FC2111"/>
    <w:pPr>
      <w:spacing w:line="360" w:lineRule="auto"/>
      <w:jc w:val="both"/>
    </w:pPr>
    <w:rPr>
      <w:rFonts w:eastAsia="Times New Roman" w:cs="Arial"/>
      <w:bCs/>
      <w:szCs w:val="24"/>
      <w:lang w:val="en-US" w:eastAsia="en-US"/>
    </w:rPr>
  </w:style>
  <w:style w:type="paragraph" w:styleId="1">
    <w:name w:val="heading 1"/>
    <w:basedOn w:val="a1"/>
    <w:next w:val="a1"/>
    <w:link w:val="10"/>
    <w:qFormat/>
    <w:rsid w:val="006C0A93"/>
    <w:pPr>
      <w:keepNext/>
      <w:keepLines/>
      <w:pageBreakBefore/>
      <w:numPr>
        <w:numId w:val="3"/>
      </w:numPr>
      <w:spacing w:before="200" w:after="380"/>
      <w:outlineLvl w:val="0"/>
    </w:pPr>
    <w:rPr>
      <w:b/>
      <w:sz w:val="32"/>
      <w:lang w:val="ru-RU"/>
    </w:rPr>
  </w:style>
  <w:style w:type="paragraph" w:styleId="21">
    <w:name w:val="heading 2"/>
    <w:basedOn w:val="1"/>
    <w:next w:val="a1"/>
    <w:link w:val="22"/>
    <w:qFormat/>
    <w:rsid w:val="0070021E"/>
    <w:pPr>
      <w:pageBreakBefore w:val="0"/>
      <w:numPr>
        <w:ilvl w:val="1"/>
      </w:numPr>
      <w:spacing w:after="240"/>
      <w:outlineLvl w:val="1"/>
    </w:pPr>
    <w:rPr>
      <w:rFonts w:cs="Times New Roman"/>
      <w:bCs w:val="0"/>
      <w:sz w:val="28"/>
      <w:szCs w:val="26"/>
    </w:rPr>
  </w:style>
  <w:style w:type="paragraph" w:styleId="31">
    <w:name w:val="heading 3"/>
    <w:basedOn w:val="1"/>
    <w:next w:val="a1"/>
    <w:link w:val="32"/>
    <w:qFormat/>
    <w:rsid w:val="006C0A93"/>
    <w:pPr>
      <w:pageBreakBefore w:val="0"/>
      <w:numPr>
        <w:ilvl w:val="2"/>
      </w:numPr>
      <w:spacing w:after="120"/>
      <w:outlineLvl w:val="2"/>
    </w:pPr>
    <w:rPr>
      <w:sz w:val="24"/>
    </w:rPr>
  </w:style>
  <w:style w:type="paragraph" w:styleId="4">
    <w:name w:val="heading 4"/>
    <w:basedOn w:val="1"/>
    <w:next w:val="a1"/>
    <w:link w:val="40"/>
    <w:qFormat/>
    <w:rsid w:val="00E67F18"/>
    <w:pPr>
      <w:pageBreakBefore w:val="0"/>
      <w:numPr>
        <w:ilvl w:val="3"/>
      </w:numPr>
      <w:tabs>
        <w:tab w:val="left" w:pos="426"/>
      </w:tabs>
      <w:spacing w:after="120"/>
      <w:outlineLvl w:val="3"/>
    </w:pPr>
    <w:rPr>
      <w:rFonts w:cs="Times New Roman"/>
      <w:b w:val="0"/>
      <w:bCs w:val="0"/>
      <w:i/>
      <w:iCs/>
      <w:sz w:val="24"/>
      <w:u w:val="single"/>
    </w:rPr>
  </w:style>
  <w:style w:type="paragraph" w:styleId="5">
    <w:name w:val="heading 5"/>
    <w:basedOn w:val="1"/>
    <w:next w:val="a1"/>
    <w:link w:val="50"/>
    <w:rsid w:val="00273B88"/>
    <w:pPr>
      <w:pageBreakBefore w:val="0"/>
      <w:numPr>
        <w:ilvl w:val="4"/>
      </w:numPr>
      <w:spacing w:after="0"/>
      <w:outlineLvl w:val="4"/>
    </w:pPr>
    <w:rPr>
      <w:rFonts w:cs="Times New Roman"/>
      <w:sz w:val="20"/>
    </w:rPr>
  </w:style>
  <w:style w:type="paragraph" w:styleId="6">
    <w:name w:val="heading 6"/>
    <w:basedOn w:val="1"/>
    <w:next w:val="a1"/>
    <w:link w:val="60"/>
    <w:uiPriority w:val="9"/>
    <w:rsid w:val="006C0A93"/>
    <w:pPr>
      <w:numPr>
        <w:ilvl w:val="5"/>
      </w:numPr>
      <w:spacing w:after="0"/>
      <w:outlineLvl w:val="5"/>
    </w:pPr>
    <w:rPr>
      <w:i/>
      <w:iCs/>
      <w:color w:val="243F60"/>
      <w:sz w:val="20"/>
    </w:rPr>
  </w:style>
  <w:style w:type="paragraph" w:styleId="7">
    <w:name w:val="heading 7"/>
    <w:basedOn w:val="1"/>
    <w:next w:val="a1"/>
    <w:link w:val="70"/>
    <w:uiPriority w:val="9"/>
    <w:rsid w:val="006C0A93"/>
    <w:pPr>
      <w:numPr>
        <w:ilvl w:val="6"/>
      </w:numPr>
      <w:spacing w:after="0"/>
      <w:outlineLvl w:val="6"/>
    </w:pPr>
    <w:rPr>
      <w:i/>
      <w:iCs/>
      <w:color w:val="404040"/>
      <w:sz w:val="20"/>
    </w:rPr>
  </w:style>
  <w:style w:type="paragraph" w:styleId="8">
    <w:name w:val="heading 8"/>
    <w:basedOn w:val="1"/>
    <w:next w:val="a1"/>
    <w:link w:val="80"/>
    <w:uiPriority w:val="9"/>
    <w:rsid w:val="006C0A93"/>
    <w:pPr>
      <w:numPr>
        <w:ilvl w:val="7"/>
      </w:numPr>
      <w:spacing w:after="0"/>
      <w:outlineLvl w:val="7"/>
    </w:pPr>
    <w:rPr>
      <w:b w:val="0"/>
      <w:color w:val="404040"/>
      <w:sz w:val="20"/>
      <w:szCs w:val="20"/>
    </w:rPr>
  </w:style>
  <w:style w:type="paragraph" w:styleId="9">
    <w:name w:val="heading 9"/>
    <w:basedOn w:val="1"/>
    <w:next w:val="a1"/>
    <w:link w:val="90"/>
    <w:uiPriority w:val="9"/>
    <w:rsid w:val="006C0A93"/>
    <w:pPr>
      <w:numPr>
        <w:ilvl w:val="8"/>
      </w:numPr>
      <w:spacing w:after="0"/>
      <w:outlineLvl w:val="8"/>
    </w:pPr>
    <w:rPr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2">
    <w:name w:val="Заголовок 2 Знак"/>
    <w:link w:val="21"/>
    <w:rsid w:val="0070021E"/>
    <w:rPr>
      <w:rFonts w:eastAsia="Times New Roman"/>
      <w:b/>
      <w:sz w:val="28"/>
      <w:szCs w:val="26"/>
      <w:lang w:eastAsia="en-US"/>
    </w:rPr>
  </w:style>
  <w:style w:type="character" w:customStyle="1" w:styleId="32">
    <w:name w:val="Заголовок 3 Знак"/>
    <w:link w:val="31"/>
    <w:rsid w:val="006C0A93"/>
    <w:rPr>
      <w:rFonts w:eastAsia="Times New Roman" w:cs="Arial"/>
      <w:b/>
      <w:bCs/>
      <w:sz w:val="24"/>
      <w:szCs w:val="24"/>
      <w:lang w:eastAsia="en-US"/>
    </w:rPr>
  </w:style>
  <w:style w:type="character" w:customStyle="1" w:styleId="40">
    <w:name w:val="Заголовок 4 Знак"/>
    <w:link w:val="4"/>
    <w:rsid w:val="00E67F18"/>
    <w:rPr>
      <w:rFonts w:eastAsia="Times New Roman"/>
      <w:i/>
      <w:iCs/>
      <w:sz w:val="24"/>
      <w:szCs w:val="24"/>
      <w:u w:val="single"/>
      <w:lang w:eastAsia="en-US"/>
    </w:rPr>
  </w:style>
  <w:style w:type="character" w:customStyle="1" w:styleId="10">
    <w:name w:val="Заголовок 1 Знак"/>
    <w:link w:val="1"/>
    <w:rsid w:val="006C0A93"/>
    <w:rPr>
      <w:rFonts w:eastAsia="Times New Roman" w:cs="Arial"/>
      <w:b/>
      <w:bCs/>
      <w:sz w:val="32"/>
      <w:szCs w:val="24"/>
      <w:lang w:eastAsia="en-US"/>
    </w:rPr>
  </w:style>
  <w:style w:type="paragraph" w:styleId="a5">
    <w:name w:val="No Spacing"/>
    <w:uiPriority w:val="1"/>
    <w:rsid w:val="00BA56A3"/>
    <w:rPr>
      <w:rFonts w:ascii="Times New Roman" w:hAnsi="Times New Roman"/>
      <w:sz w:val="22"/>
      <w:szCs w:val="22"/>
      <w:lang w:eastAsia="en-US"/>
    </w:rPr>
  </w:style>
  <w:style w:type="character" w:customStyle="1" w:styleId="50">
    <w:name w:val="Заголовок 5 Знак"/>
    <w:link w:val="5"/>
    <w:rsid w:val="00273B88"/>
    <w:rPr>
      <w:rFonts w:eastAsia="Times New Roman"/>
      <w:b/>
      <w:bCs/>
      <w:szCs w:val="24"/>
      <w:lang w:eastAsia="en-US"/>
    </w:rPr>
  </w:style>
  <w:style w:type="character" w:customStyle="1" w:styleId="60">
    <w:name w:val="Заголовок 6 Знак"/>
    <w:link w:val="6"/>
    <w:uiPriority w:val="9"/>
    <w:rsid w:val="006C0A93"/>
    <w:rPr>
      <w:rFonts w:eastAsia="Times New Roman" w:cs="Arial"/>
      <w:b/>
      <w:bCs/>
      <w:i/>
      <w:iCs/>
      <w:color w:val="243F60"/>
      <w:szCs w:val="24"/>
      <w:lang w:eastAsia="en-US"/>
    </w:rPr>
  </w:style>
  <w:style w:type="character" w:customStyle="1" w:styleId="70">
    <w:name w:val="Заголовок 7 Знак"/>
    <w:link w:val="7"/>
    <w:uiPriority w:val="9"/>
    <w:rsid w:val="006C0A93"/>
    <w:rPr>
      <w:rFonts w:eastAsia="Times New Roman" w:cs="Arial"/>
      <w:b/>
      <w:bCs/>
      <w:i/>
      <w:iCs/>
      <w:color w:val="404040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6C0A93"/>
    <w:rPr>
      <w:rFonts w:eastAsia="Times New Roman" w:cs="Arial"/>
      <w:bCs/>
      <w:color w:val="404040"/>
      <w:lang w:eastAsia="en-US"/>
    </w:rPr>
  </w:style>
  <w:style w:type="character" w:customStyle="1" w:styleId="90">
    <w:name w:val="Заголовок 9 Знак"/>
    <w:link w:val="9"/>
    <w:uiPriority w:val="9"/>
    <w:rsid w:val="006C0A93"/>
    <w:rPr>
      <w:rFonts w:eastAsia="Times New Roman" w:cs="Arial"/>
      <w:b/>
      <w:bCs/>
      <w:i/>
      <w:iCs/>
      <w:color w:val="404040"/>
      <w:lang w:eastAsia="en-US"/>
    </w:rPr>
  </w:style>
  <w:style w:type="table" w:styleId="a6">
    <w:name w:val="Table Grid"/>
    <w:basedOn w:val="a3"/>
    <w:uiPriority w:val="39"/>
    <w:rsid w:val="008942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Hyperlink"/>
    <w:uiPriority w:val="99"/>
    <w:rsid w:val="00BC38A4"/>
    <w:rPr>
      <w:color w:val="0000FF"/>
      <w:u w:val="single"/>
    </w:rPr>
  </w:style>
  <w:style w:type="paragraph" w:styleId="a8">
    <w:name w:val="header"/>
    <w:basedOn w:val="a1"/>
    <w:link w:val="a9"/>
    <w:rsid w:val="00BC38A4"/>
    <w:pPr>
      <w:tabs>
        <w:tab w:val="center" w:pos="4677"/>
        <w:tab w:val="right" w:pos="9355"/>
      </w:tabs>
    </w:pPr>
    <w:rPr>
      <w:bCs w:val="0"/>
    </w:rPr>
  </w:style>
  <w:style w:type="character" w:customStyle="1" w:styleId="a9">
    <w:name w:val="Верхний колонтитул Знак"/>
    <w:link w:val="a8"/>
    <w:rsid w:val="003A40A9"/>
    <w:rPr>
      <w:rFonts w:ascii="Arial" w:eastAsia="Times New Roman" w:hAnsi="Arial" w:cs="Arial"/>
      <w:bCs/>
      <w:color w:val="464847"/>
      <w:szCs w:val="24"/>
      <w:lang w:val="en-US" w:eastAsia="en-US"/>
    </w:rPr>
  </w:style>
  <w:style w:type="paragraph" w:styleId="aa">
    <w:name w:val="footer"/>
    <w:basedOn w:val="a1"/>
    <w:link w:val="ab"/>
    <w:rsid w:val="000F4983"/>
    <w:pPr>
      <w:tabs>
        <w:tab w:val="center" w:pos="4677"/>
        <w:tab w:val="right" w:pos="9355"/>
      </w:tabs>
    </w:pPr>
    <w:rPr>
      <w:lang w:val="ru-RU"/>
    </w:rPr>
  </w:style>
  <w:style w:type="character" w:customStyle="1" w:styleId="ab">
    <w:name w:val="Нижний колонтитул Знак"/>
    <w:link w:val="aa"/>
    <w:rsid w:val="000F4983"/>
    <w:rPr>
      <w:rFonts w:eastAsia="Times New Roman" w:cs="Arial"/>
      <w:bCs/>
      <w:color w:val="464847"/>
      <w:szCs w:val="24"/>
      <w:lang w:eastAsia="en-US"/>
    </w:rPr>
  </w:style>
  <w:style w:type="paragraph" w:styleId="ac">
    <w:name w:val="Balloon Text"/>
    <w:basedOn w:val="a1"/>
    <w:link w:val="ad"/>
    <w:rsid w:val="00643326"/>
    <w:pPr>
      <w:spacing w:line="240" w:lineRule="auto"/>
    </w:pPr>
    <w:rPr>
      <w:rFonts w:cs="Tahoma"/>
      <w:sz w:val="16"/>
      <w:szCs w:val="16"/>
    </w:rPr>
  </w:style>
  <w:style w:type="character" w:customStyle="1" w:styleId="ad">
    <w:name w:val="Текст выноски Знак"/>
    <w:link w:val="ac"/>
    <w:rsid w:val="00643326"/>
    <w:rPr>
      <w:rFonts w:eastAsia="Times New Roman" w:cs="Tahoma"/>
      <w:bCs/>
      <w:color w:val="464847"/>
      <w:sz w:val="16"/>
      <w:szCs w:val="16"/>
      <w:lang w:val="en-US" w:eastAsia="en-US"/>
    </w:rPr>
  </w:style>
  <w:style w:type="paragraph" w:styleId="ae">
    <w:name w:val="Title"/>
    <w:basedOn w:val="a1"/>
    <w:next w:val="a1"/>
    <w:link w:val="af"/>
    <w:uiPriority w:val="10"/>
    <w:qFormat/>
    <w:rsid w:val="00643326"/>
    <w:pPr>
      <w:spacing w:before="240"/>
      <w:jc w:val="center"/>
      <w:outlineLvl w:val="0"/>
    </w:pPr>
    <w:rPr>
      <w:b/>
      <w:kern w:val="28"/>
      <w:sz w:val="32"/>
      <w:szCs w:val="32"/>
      <w:lang w:val="ru-RU"/>
    </w:rPr>
  </w:style>
  <w:style w:type="character" w:customStyle="1" w:styleId="af">
    <w:name w:val="Заголовок Знак"/>
    <w:link w:val="ae"/>
    <w:uiPriority w:val="10"/>
    <w:rsid w:val="00643326"/>
    <w:rPr>
      <w:rFonts w:eastAsia="Times New Roman" w:cs="Arial"/>
      <w:b/>
      <w:bCs/>
      <w:kern w:val="28"/>
      <w:sz w:val="32"/>
      <w:szCs w:val="32"/>
      <w:lang w:eastAsia="en-US"/>
    </w:rPr>
  </w:style>
  <w:style w:type="paragraph" w:styleId="23">
    <w:name w:val="toc 2"/>
    <w:basedOn w:val="11"/>
    <w:next w:val="33"/>
    <w:autoRedefine/>
    <w:uiPriority w:val="39"/>
    <w:qFormat/>
    <w:rsid w:val="00BC38A4"/>
    <w:pPr>
      <w:tabs>
        <w:tab w:val="left" w:pos="1100"/>
      </w:tabs>
      <w:spacing w:after="100"/>
      <w:ind w:left="600"/>
    </w:pPr>
  </w:style>
  <w:style w:type="paragraph" w:styleId="11">
    <w:name w:val="toc 1"/>
    <w:basedOn w:val="a1"/>
    <w:next w:val="23"/>
    <w:autoRedefine/>
    <w:uiPriority w:val="39"/>
    <w:qFormat/>
    <w:rsid w:val="00E17C0A"/>
    <w:pPr>
      <w:tabs>
        <w:tab w:val="left" w:pos="561"/>
        <w:tab w:val="right" w:leader="dot" w:pos="9600"/>
      </w:tabs>
      <w:spacing w:before="240" w:line="240" w:lineRule="auto"/>
    </w:pPr>
    <w:rPr>
      <w:rFonts w:cs="Times New Roman"/>
      <w:bCs w:val="0"/>
      <w:noProof/>
      <w:sz w:val="24"/>
    </w:rPr>
  </w:style>
  <w:style w:type="paragraph" w:styleId="33">
    <w:name w:val="toc 3"/>
    <w:basedOn w:val="11"/>
    <w:next w:val="a1"/>
    <w:autoRedefine/>
    <w:uiPriority w:val="39"/>
    <w:qFormat/>
    <w:rsid w:val="00D81B51"/>
    <w:pPr>
      <w:tabs>
        <w:tab w:val="clear" w:pos="561"/>
        <w:tab w:val="left" w:pos="567"/>
        <w:tab w:val="left" w:pos="1320"/>
      </w:tabs>
      <w:spacing w:after="100"/>
      <w:ind w:left="400"/>
    </w:pPr>
  </w:style>
  <w:style w:type="paragraph" w:styleId="af0">
    <w:name w:val="Subtitle"/>
    <w:basedOn w:val="a1"/>
    <w:next w:val="a1"/>
    <w:link w:val="af1"/>
    <w:uiPriority w:val="11"/>
    <w:qFormat/>
    <w:rsid w:val="00353D24"/>
    <w:pPr>
      <w:numPr>
        <w:ilvl w:val="1"/>
      </w:numPr>
      <w:spacing w:before="120"/>
    </w:pPr>
    <w:rPr>
      <w:rFonts w:cs="Times New Roman"/>
      <w:b/>
      <w:iCs/>
      <w:spacing w:val="15"/>
      <w:lang w:val="ru-RU"/>
    </w:rPr>
  </w:style>
  <w:style w:type="paragraph" w:styleId="af2">
    <w:name w:val="List Paragraph"/>
    <w:basedOn w:val="a1"/>
    <w:uiPriority w:val="34"/>
    <w:qFormat/>
    <w:rsid w:val="00273B88"/>
    <w:pPr>
      <w:ind w:left="720"/>
      <w:contextualSpacing/>
    </w:pPr>
  </w:style>
  <w:style w:type="paragraph" w:customStyle="1" w:styleId="12">
    <w:name w:val="Заголовок столбца 1"/>
    <w:basedOn w:val="a1"/>
    <w:rsid w:val="001A34F4"/>
    <w:rPr>
      <w:b/>
      <w:bCs w:val="0"/>
      <w:color w:val="FFFFFF"/>
      <w:lang w:val="ru-RU"/>
    </w:rPr>
  </w:style>
  <w:style w:type="character" w:customStyle="1" w:styleId="af1">
    <w:name w:val="Подзаголовок Знак"/>
    <w:link w:val="af0"/>
    <w:uiPriority w:val="11"/>
    <w:rsid w:val="00353D24"/>
    <w:rPr>
      <w:rFonts w:eastAsia="Times New Roman" w:cs="Times New Roman"/>
      <w:b/>
      <w:bCs/>
      <w:iCs/>
      <w:spacing w:val="15"/>
      <w:szCs w:val="24"/>
      <w:lang w:eastAsia="en-US"/>
    </w:rPr>
  </w:style>
  <w:style w:type="character" w:styleId="af3">
    <w:name w:val="Subtle Emphasis"/>
    <w:uiPriority w:val="19"/>
    <w:qFormat/>
    <w:rsid w:val="001A34F4"/>
    <w:rPr>
      <w:i/>
      <w:iCs/>
      <w:color w:val="808080"/>
    </w:rPr>
  </w:style>
  <w:style w:type="character" w:styleId="af4">
    <w:name w:val="Emphasis"/>
    <w:uiPriority w:val="20"/>
    <w:qFormat/>
    <w:rsid w:val="001A34F4"/>
    <w:rPr>
      <w:i/>
      <w:iCs/>
    </w:rPr>
  </w:style>
  <w:style w:type="paragraph" w:styleId="af5">
    <w:name w:val="TOC Heading"/>
    <w:basedOn w:val="1"/>
    <w:next w:val="a1"/>
    <w:uiPriority w:val="39"/>
    <w:qFormat/>
    <w:rsid w:val="00587A5D"/>
    <w:pPr>
      <w:pageBreakBefore w:val="0"/>
      <w:spacing w:before="480" w:line="276" w:lineRule="auto"/>
      <w:ind w:left="0" w:firstLine="0"/>
      <w:outlineLvl w:val="9"/>
    </w:pPr>
    <w:rPr>
      <w:sz w:val="28"/>
      <w:szCs w:val="28"/>
    </w:rPr>
  </w:style>
  <w:style w:type="paragraph" w:styleId="af6">
    <w:name w:val="Document Map"/>
    <w:basedOn w:val="a1"/>
    <w:semiHidden/>
    <w:rsid w:val="0080054A"/>
    <w:pPr>
      <w:shd w:val="clear" w:color="auto" w:fill="000080"/>
    </w:pPr>
    <w:rPr>
      <w:rFonts w:ascii="Tahoma" w:hAnsi="Tahoma" w:cs="Tahoma"/>
      <w:szCs w:val="20"/>
    </w:rPr>
  </w:style>
  <w:style w:type="character" w:styleId="af7">
    <w:name w:val="FollowedHyperlink"/>
    <w:rsid w:val="00CB63DE"/>
    <w:rPr>
      <w:color w:val="800080"/>
      <w:u w:val="single"/>
    </w:rPr>
  </w:style>
  <w:style w:type="paragraph" w:styleId="af8">
    <w:name w:val="Body Text"/>
    <w:basedOn w:val="a1"/>
    <w:link w:val="af9"/>
    <w:rsid w:val="00643326"/>
  </w:style>
  <w:style w:type="character" w:customStyle="1" w:styleId="af9">
    <w:name w:val="Основной текст Знак"/>
    <w:link w:val="af8"/>
    <w:locked/>
    <w:rsid w:val="00643326"/>
    <w:rPr>
      <w:rFonts w:eastAsia="Times New Roman" w:cs="Arial"/>
      <w:bCs/>
      <w:color w:val="464847"/>
      <w:szCs w:val="24"/>
      <w:lang w:val="en-US" w:eastAsia="en-US"/>
    </w:rPr>
  </w:style>
  <w:style w:type="character" w:styleId="afa">
    <w:name w:val="page number"/>
    <w:basedOn w:val="a2"/>
    <w:rsid w:val="00544812"/>
  </w:style>
  <w:style w:type="character" w:styleId="afb">
    <w:name w:val="annotation reference"/>
    <w:semiHidden/>
    <w:rsid w:val="00BC38A4"/>
    <w:rPr>
      <w:rFonts w:cs="Times New Roman"/>
      <w:sz w:val="16"/>
      <w:szCs w:val="16"/>
    </w:rPr>
  </w:style>
  <w:style w:type="paragraph" w:styleId="a0">
    <w:name w:val="List Bullet"/>
    <w:basedOn w:val="a1"/>
    <w:rsid w:val="006C0A93"/>
    <w:pPr>
      <w:numPr>
        <w:numId w:val="1"/>
      </w:numPr>
      <w:contextualSpacing/>
    </w:pPr>
    <w:rPr>
      <w:rFonts w:cs="Times New Roman"/>
      <w:bCs w:val="0"/>
      <w:szCs w:val="22"/>
      <w:lang w:val="ru-RU" w:eastAsia="ru-RU"/>
    </w:rPr>
  </w:style>
  <w:style w:type="paragraph" w:styleId="20">
    <w:name w:val="List Bullet 2"/>
    <w:basedOn w:val="a0"/>
    <w:autoRedefine/>
    <w:rsid w:val="006C0A93"/>
    <w:pPr>
      <w:numPr>
        <w:ilvl w:val="1"/>
      </w:numPr>
    </w:pPr>
    <w:rPr>
      <w:bCs/>
    </w:rPr>
  </w:style>
  <w:style w:type="paragraph" w:styleId="30">
    <w:name w:val="List Bullet 3"/>
    <w:basedOn w:val="20"/>
    <w:rsid w:val="00BC38A4"/>
    <w:pPr>
      <w:numPr>
        <w:ilvl w:val="2"/>
      </w:numPr>
      <w:tabs>
        <w:tab w:val="left" w:pos="1888"/>
      </w:tabs>
      <w:contextualSpacing w:val="0"/>
    </w:pPr>
  </w:style>
  <w:style w:type="paragraph" w:styleId="a">
    <w:name w:val="List Number"/>
    <w:basedOn w:val="a1"/>
    <w:rsid w:val="00353D24"/>
    <w:pPr>
      <w:numPr>
        <w:numId w:val="2"/>
      </w:numPr>
      <w:spacing w:after="120"/>
      <w:ind w:left="714" w:hanging="357"/>
    </w:pPr>
    <w:rPr>
      <w:rFonts w:cs="Times New Roman"/>
      <w:bCs w:val="0"/>
      <w:szCs w:val="20"/>
      <w:lang w:val="ru-RU" w:eastAsia="ru-RU"/>
    </w:rPr>
  </w:style>
  <w:style w:type="paragraph" w:styleId="2">
    <w:name w:val="List Number 2"/>
    <w:basedOn w:val="a"/>
    <w:rsid w:val="00BC38A4"/>
    <w:pPr>
      <w:numPr>
        <w:ilvl w:val="1"/>
      </w:numPr>
    </w:pPr>
  </w:style>
  <w:style w:type="paragraph" w:styleId="3">
    <w:name w:val="List Number 3"/>
    <w:basedOn w:val="a"/>
    <w:rsid w:val="00BC38A4"/>
    <w:pPr>
      <w:numPr>
        <w:ilvl w:val="2"/>
      </w:numPr>
      <w:tabs>
        <w:tab w:val="left" w:pos="1134"/>
      </w:tabs>
      <w:outlineLvl w:val="2"/>
    </w:pPr>
  </w:style>
  <w:style w:type="paragraph" w:customStyle="1" w:styleId="13">
    <w:name w:val="Подпись рисунок 1"/>
    <w:basedOn w:val="a1"/>
    <w:rsid w:val="00BC38A4"/>
    <w:pPr>
      <w:jc w:val="left"/>
    </w:pPr>
    <w:rPr>
      <w:b/>
      <w:i/>
      <w:lang w:val="ru-RU"/>
    </w:rPr>
  </w:style>
  <w:style w:type="table" w:styleId="34">
    <w:name w:val="Table Simple 3"/>
    <w:basedOn w:val="a3"/>
    <w:rsid w:val="00BC38A4"/>
    <w:pPr>
      <w:spacing w:after="240" w:line="280" w:lineRule="exact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annotation text"/>
    <w:basedOn w:val="a1"/>
    <w:link w:val="afd"/>
    <w:semiHidden/>
    <w:rsid w:val="00BC38A4"/>
    <w:rPr>
      <w:szCs w:val="20"/>
    </w:rPr>
  </w:style>
  <w:style w:type="character" w:customStyle="1" w:styleId="afd">
    <w:name w:val="Текст примечания Знак"/>
    <w:link w:val="afc"/>
    <w:semiHidden/>
    <w:rsid w:val="00BC38A4"/>
    <w:rPr>
      <w:rFonts w:ascii="Arial" w:eastAsia="Times New Roman" w:hAnsi="Arial" w:cs="Arial"/>
      <w:bCs/>
      <w:color w:val="464847"/>
      <w:lang w:val="en-US" w:eastAsia="en-US"/>
    </w:rPr>
  </w:style>
  <w:style w:type="paragraph" w:styleId="afe">
    <w:name w:val="footnote text"/>
    <w:basedOn w:val="a1"/>
    <w:link w:val="aff"/>
    <w:autoRedefine/>
    <w:uiPriority w:val="99"/>
    <w:rsid w:val="00B01CB1"/>
    <w:pPr>
      <w:spacing w:before="120" w:after="60" w:line="264" w:lineRule="auto"/>
      <w:ind w:left="227"/>
    </w:pPr>
    <w:rPr>
      <w:bCs w:val="0"/>
      <w:sz w:val="16"/>
      <w:szCs w:val="16"/>
      <w:lang w:val="ru-RU" w:eastAsia="ja-JP"/>
    </w:rPr>
  </w:style>
  <w:style w:type="character" w:customStyle="1" w:styleId="aff">
    <w:name w:val="Текст сноски Знак"/>
    <w:link w:val="afe"/>
    <w:uiPriority w:val="99"/>
    <w:rsid w:val="00B01CB1"/>
    <w:rPr>
      <w:rFonts w:eastAsia="Times New Roman" w:cs="Arial"/>
      <w:sz w:val="16"/>
      <w:szCs w:val="16"/>
      <w:lang w:eastAsia="ja-JP"/>
    </w:rPr>
  </w:style>
  <w:style w:type="paragraph" w:styleId="aff0">
    <w:name w:val="annotation subject"/>
    <w:basedOn w:val="afc"/>
    <w:next w:val="afc"/>
    <w:link w:val="aff1"/>
    <w:semiHidden/>
    <w:rsid w:val="00BC38A4"/>
    <w:rPr>
      <w:b/>
    </w:rPr>
  </w:style>
  <w:style w:type="character" w:customStyle="1" w:styleId="aff1">
    <w:name w:val="Тема примечания Знак"/>
    <w:link w:val="aff0"/>
    <w:semiHidden/>
    <w:rsid w:val="00BC38A4"/>
    <w:rPr>
      <w:rFonts w:ascii="Arial" w:eastAsia="Times New Roman" w:hAnsi="Arial" w:cs="Arial"/>
      <w:b/>
      <w:bCs/>
      <w:color w:val="464847"/>
      <w:lang w:val="en-US" w:eastAsia="en-US"/>
    </w:rPr>
  </w:style>
  <w:style w:type="paragraph" w:styleId="14">
    <w:name w:val="index 1"/>
    <w:basedOn w:val="a1"/>
    <w:next w:val="a1"/>
    <w:autoRedefine/>
    <w:semiHidden/>
    <w:rsid w:val="00BC38A4"/>
    <w:pPr>
      <w:ind w:left="200" w:hanging="200"/>
    </w:pPr>
  </w:style>
  <w:style w:type="paragraph" w:styleId="aff2">
    <w:name w:val="E-mail Signature"/>
    <w:basedOn w:val="a1"/>
    <w:link w:val="aff3"/>
    <w:rsid w:val="00643326"/>
    <w:pPr>
      <w:spacing w:before="100" w:beforeAutospacing="1" w:after="100" w:afterAutospacing="1" w:line="240" w:lineRule="auto"/>
    </w:pPr>
    <w:rPr>
      <w:rFonts w:cs="Times New Roman"/>
      <w:bCs w:val="0"/>
      <w:sz w:val="24"/>
    </w:rPr>
  </w:style>
  <w:style w:type="character" w:customStyle="1" w:styleId="aff3">
    <w:name w:val="Электронная подпись Знак"/>
    <w:link w:val="aff2"/>
    <w:rsid w:val="00643326"/>
    <w:rPr>
      <w:rFonts w:eastAsia="Times New Roman"/>
      <w:sz w:val="24"/>
      <w:szCs w:val="24"/>
      <w:lang w:val="en-US" w:eastAsia="en-US"/>
    </w:rPr>
  </w:style>
  <w:style w:type="character" w:styleId="aff4">
    <w:name w:val="Intense Emphasis"/>
    <w:uiPriority w:val="21"/>
    <w:qFormat/>
    <w:rsid w:val="001A34F4"/>
    <w:rPr>
      <w:b/>
      <w:bCs/>
      <w:i/>
      <w:iCs/>
      <w:color w:val="4F81BD"/>
    </w:rPr>
  </w:style>
  <w:style w:type="character" w:styleId="aff5">
    <w:name w:val="Strong"/>
    <w:uiPriority w:val="22"/>
    <w:qFormat/>
    <w:rsid w:val="005B6840"/>
    <w:rPr>
      <w:b/>
      <w:bCs/>
      <w:color w:val="auto"/>
    </w:rPr>
  </w:style>
  <w:style w:type="paragraph" w:styleId="24">
    <w:name w:val="Quote"/>
    <w:basedOn w:val="a1"/>
    <w:next w:val="a1"/>
    <w:link w:val="25"/>
    <w:uiPriority w:val="29"/>
    <w:qFormat/>
    <w:rsid w:val="001A34F4"/>
    <w:rPr>
      <w:i/>
      <w:iCs/>
      <w:color w:val="000000"/>
    </w:rPr>
  </w:style>
  <w:style w:type="character" w:customStyle="1" w:styleId="25">
    <w:name w:val="Цитата 2 Знак"/>
    <w:link w:val="24"/>
    <w:uiPriority w:val="29"/>
    <w:rsid w:val="001A34F4"/>
    <w:rPr>
      <w:rFonts w:eastAsia="Times New Roman" w:cs="Arial"/>
      <w:bCs/>
      <w:i/>
      <w:iCs/>
      <w:color w:val="000000"/>
      <w:szCs w:val="24"/>
      <w:lang w:val="en-US" w:eastAsia="en-US"/>
    </w:rPr>
  </w:style>
  <w:style w:type="paragraph" w:styleId="aff6">
    <w:name w:val="Intense Quote"/>
    <w:basedOn w:val="a1"/>
    <w:next w:val="a1"/>
    <w:link w:val="aff7"/>
    <w:uiPriority w:val="30"/>
    <w:qFormat/>
    <w:rsid w:val="001A34F4"/>
    <w:pPr>
      <w:pBdr>
        <w:bottom w:val="single" w:sz="4" w:space="4" w:color="4F81BD"/>
      </w:pBdr>
      <w:spacing w:before="200" w:after="280"/>
      <w:ind w:left="936" w:right="936"/>
    </w:pPr>
    <w:rPr>
      <w:b/>
      <w:bCs w:val="0"/>
      <w:i/>
      <w:iCs/>
      <w:color w:val="4F81BD"/>
    </w:rPr>
  </w:style>
  <w:style w:type="character" w:customStyle="1" w:styleId="aff7">
    <w:name w:val="Выделенная цитата Знак"/>
    <w:link w:val="aff6"/>
    <w:uiPriority w:val="30"/>
    <w:rsid w:val="001A34F4"/>
    <w:rPr>
      <w:rFonts w:eastAsia="Times New Roman" w:cs="Arial"/>
      <w:b/>
      <w:i/>
      <w:iCs/>
      <w:color w:val="4F81BD"/>
      <w:szCs w:val="24"/>
      <w:lang w:val="en-US" w:eastAsia="en-US"/>
    </w:rPr>
  </w:style>
  <w:style w:type="character" w:styleId="aff8">
    <w:name w:val="Subtle Reference"/>
    <w:uiPriority w:val="31"/>
    <w:qFormat/>
    <w:rsid w:val="001A34F4"/>
    <w:rPr>
      <w:smallCaps/>
      <w:color w:val="C0504D"/>
      <w:u w:val="single"/>
    </w:rPr>
  </w:style>
  <w:style w:type="character" w:styleId="aff9">
    <w:name w:val="Intense Reference"/>
    <w:uiPriority w:val="32"/>
    <w:qFormat/>
    <w:rsid w:val="001A34F4"/>
    <w:rPr>
      <w:b/>
      <w:bCs/>
      <w:smallCaps/>
      <w:color w:val="C0504D"/>
      <w:spacing w:val="5"/>
      <w:u w:val="single"/>
    </w:rPr>
  </w:style>
  <w:style w:type="character" w:styleId="affa">
    <w:name w:val="Book Title"/>
    <w:uiPriority w:val="33"/>
    <w:qFormat/>
    <w:rsid w:val="001A34F4"/>
    <w:rPr>
      <w:b/>
      <w:bCs/>
      <w:smallCaps/>
      <w:spacing w:val="5"/>
    </w:rPr>
  </w:style>
  <w:style w:type="character" w:styleId="affb">
    <w:name w:val="footnote reference"/>
    <w:uiPriority w:val="99"/>
    <w:semiHidden/>
    <w:unhideWhenUsed/>
    <w:rsid w:val="001E0908"/>
    <w:rPr>
      <w:vertAlign w:val="superscript"/>
    </w:rPr>
  </w:style>
  <w:style w:type="table" w:customStyle="1" w:styleId="15">
    <w:name w:val="Таблица 1"/>
    <w:basedOn w:val="a3"/>
    <w:uiPriority w:val="99"/>
    <w:rsid w:val="0042290B"/>
    <w:pPr>
      <w:contextualSpacing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</w:pPr>
      <w:rPr>
        <w:rFonts w:ascii="Arial" w:hAnsi="Arial"/>
        <w:b/>
        <w:i w:val="0"/>
        <w:color w:val="FFFFFF"/>
      </w:rPr>
      <w:tblPr/>
      <w:trPr>
        <w:tblHeader/>
      </w:trPr>
      <w:tcPr>
        <w:shd w:val="clear" w:color="auto" w:fill="A6A6A6"/>
      </w:tcPr>
    </w:tblStylePr>
  </w:style>
  <w:style w:type="paragraph" w:customStyle="1" w:styleId="affc">
    <w:name w:val="Заголовок таблицы"/>
    <w:basedOn w:val="a1"/>
    <w:autoRedefine/>
    <w:qFormat/>
    <w:rsid w:val="0056367D"/>
    <w:pPr>
      <w:spacing w:line="240" w:lineRule="auto"/>
      <w:contextualSpacing/>
      <w:jc w:val="center"/>
    </w:pPr>
    <w:rPr>
      <w:color w:val="F2F2F2"/>
      <w:lang w:val="ru-RU"/>
    </w:rPr>
  </w:style>
  <w:style w:type="paragraph" w:customStyle="1" w:styleId="affd">
    <w:name w:val="Обычный одинарный интервал"/>
    <w:basedOn w:val="a1"/>
    <w:qFormat/>
    <w:rsid w:val="007963B2"/>
    <w:pPr>
      <w:spacing w:line="240" w:lineRule="auto"/>
    </w:pPr>
  </w:style>
  <w:style w:type="paragraph" w:styleId="affe">
    <w:name w:val="caption"/>
    <w:basedOn w:val="a1"/>
    <w:next w:val="a1"/>
    <w:uiPriority w:val="35"/>
    <w:unhideWhenUsed/>
    <w:qFormat/>
    <w:rsid w:val="00B924B5"/>
    <w:pPr>
      <w:spacing w:after="200" w:line="240" w:lineRule="auto"/>
    </w:pPr>
    <w:rPr>
      <w:b/>
      <w:bCs w:val="0"/>
      <w:i/>
      <w:szCs w:val="18"/>
      <w:lang w:val="ru-RU"/>
    </w:rPr>
  </w:style>
  <w:style w:type="paragraph" w:customStyle="1" w:styleId="afff">
    <w:name w:val="Пример кода"/>
    <w:basedOn w:val="a1"/>
    <w:qFormat/>
    <w:rsid w:val="008202AD"/>
    <w:pPr>
      <w:ind w:firstLine="360"/>
      <w:jc w:val="left"/>
    </w:pPr>
    <w:rPr>
      <w:b/>
      <w:i/>
    </w:rPr>
  </w:style>
  <w:style w:type="paragraph" w:customStyle="1" w:styleId="26">
    <w:name w:val="Титульный 26 Кр"/>
    <w:basedOn w:val="a1"/>
    <w:qFormat/>
    <w:rsid w:val="006A4873"/>
    <w:pPr>
      <w:tabs>
        <w:tab w:val="left" w:pos="4962"/>
      </w:tabs>
      <w:spacing w:before="1080"/>
      <w:jc w:val="center"/>
    </w:pPr>
    <w:rPr>
      <w:b/>
      <w:color w:val="FF0000"/>
      <w:sz w:val="52"/>
      <w:szCs w:val="52"/>
      <w:lang w:val="ru-RU"/>
    </w:rPr>
  </w:style>
  <w:style w:type="paragraph" w:customStyle="1" w:styleId="260">
    <w:name w:val="Титульный 26 Чер"/>
    <w:basedOn w:val="a1"/>
    <w:qFormat/>
    <w:rsid w:val="006A4873"/>
    <w:pPr>
      <w:jc w:val="center"/>
    </w:pPr>
    <w:rPr>
      <w:b/>
      <w:sz w:val="52"/>
      <w:szCs w:val="52"/>
    </w:rPr>
  </w:style>
  <w:style w:type="paragraph" w:customStyle="1" w:styleId="220">
    <w:name w:val="Титульный 22"/>
    <w:basedOn w:val="a1"/>
    <w:qFormat/>
    <w:rsid w:val="006A4873"/>
    <w:pPr>
      <w:tabs>
        <w:tab w:val="left" w:pos="851"/>
      </w:tabs>
      <w:spacing w:line="460" w:lineRule="exact"/>
      <w:jc w:val="center"/>
    </w:pPr>
    <w:rPr>
      <w:sz w:val="44"/>
      <w:szCs w:val="44"/>
      <w:lang w:val="ru-RU"/>
    </w:rPr>
  </w:style>
  <w:style w:type="paragraph" w:customStyle="1" w:styleId="120">
    <w:name w:val="Титульный 12"/>
    <w:basedOn w:val="a1"/>
    <w:qFormat/>
    <w:rsid w:val="006A4873"/>
    <w:pPr>
      <w:jc w:val="right"/>
    </w:pPr>
    <w:rPr>
      <w:b/>
      <w:i/>
      <w:iCs/>
      <w:noProof/>
      <w:sz w:val="24"/>
      <w:lang w:val="ru-RU"/>
    </w:rPr>
  </w:style>
  <w:style w:type="paragraph" w:styleId="afff0">
    <w:name w:val="endnote text"/>
    <w:basedOn w:val="a1"/>
    <w:link w:val="afff1"/>
    <w:uiPriority w:val="99"/>
    <w:semiHidden/>
    <w:unhideWhenUsed/>
    <w:rsid w:val="00E71ABC"/>
    <w:rPr>
      <w:szCs w:val="20"/>
    </w:rPr>
  </w:style>
  <w:style w:type="character" w:customStyle="1" w:styleId="afff1">
    <w:name w:val="Текст концевой сноски Знак"/>
    <w:link w:val="afff0"/>
    <w:uiPriority w:val="99"/>
    <w:semiHidden/>
    <w:rsid w:val="00E71ABC"/>
    <w:rPr>
      <w:rFonts w:eastAsia="Times New Roman" w:cs="Arial"/>
      <w:bCs/>
      <w:lang w:val="en-US" w:eastAsia="en-US"/>
    </w:rPr>
  </w:style>
  <w:style w:type="character" w:styleId="afff2">
    <w:name w:val="endnote reference"/>
    <w:uiPriority w:val="99"/>
    <w:semiHidden/>
    <w:unhideWhenUsed/>
    <w:rsid w:val="00E71ABC"/>
    <w:rPr>
      <w:vertAlign w:val="superscript"/>
    </w:rPr>
  </w:style>
  <w:style w:type="paragraph" w:styleId="afff3">
    <w:name w:val="Normal (Web)"/>
    <w:basedOn w:val="a1"/>
    <w:uiPriority w:val="99"/>
    <w:semiHidden/>
    <w:unhideWhenUsed/>
    <w:rsid w:val="00D90F8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Cs w:val="0"/>
      <w:sz w:val="24"/>
      <w:lang w:val="ru-RU" w:eastAsia="ru-RU"/>
    </w:rPr>
  </w:style>
  <w:style w:type="paragraph" w:styleId="81">
    <w:name w:val="toc 8"/>
    <w:basedOn w:val="a1"/>
    <w:next w:val="a1"/>
    <w:autoRedefine/>
    <w:uiPriority w:val="39"/>
    <w:semiHidden/>
    <w:unhideWhenUsed/>
    <w:rsid w:val="00E67F18"/>
    <w:pPr>
      <w:ind w:left="1400"/>
    </w:pPr>
  </w:style>
  <w:style w:type="character" w:customStyle="1" w:styleId="apple-converted-space">
    <w:name w:val="apple-converted-space"/>
    <w:rsid w:val="00957250"/>
  </w:style>
  <w:style w:type="table" w:customStyle="1" w:styleId="16">
    <w:name w:val="Сетка таблицы светлая1"/>
    <w:basedOn w:val="a3"/>
    <w:uiPriority w:val="40"/>
    <w:rsid w:val="00D813D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41">
    <w:name w:val="toc 4"/>
    <w:basedOn w:val="a1"/>
    <w:next w:val="a1"/>
    <w:autoRedefine/>
    <w:uiPriority w:val="39"/>
    <w:unhideWhenUsed/>
    <w:rsid w:val="000D3FDA"/>
    <w:pPr>
      <w:tabs>
        <w:tab w:val="left" w:pos="1760"/>
        <w:tab w:val="right" w:leader="dot" w:pos="9628"/>
      </w:tabs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63996148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5" w:color="D7D7D7"/>
                            <w:left w:val="single" w:sz="6" w:space="5" w:color="D7D7D7"/>
                            <w:bottom w:val="single" w:sz="6" w:space="5" w:color="D7D7D7"/>
                            <w:right w:val="single" w:sz="6" w:space="5" w:color="D7D7D7"/>
                          </w:divBdr>
                          <w:divsChild>
                            <w:div w:id="163409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0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94479907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5" w:color="D7D7D7"/>
                            <w:left w:val="single" w:sz="6" w:space="5" w:color="D7D7D7"/>
                            <w:bottom w:val="single" w:sz="6" w:space="5" w:color="D7D7D7"/>
                            <w:right w:val="single" w:sz="6" w:space="5" w:color="D7D7D7"/>
                          </w:divBdr>
                          <w:divsChild>
                            <w:div w:id="14100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88;&#1072;&#1073;&#1086;&#1095;&#1080;&#1081;%20&#1089;&#1090;&#1086;&#1083;\&#1057;&#1086;&#1095;&#1080;-14\&#1057;&#1094;&#1077;&#1085;&#1072;&#1088;&#1080;&#1080;%20&#1087;&#1080;&#1083;&#1086;&#1090;&#1085;&#1086;&#1075;&#1086;%20&#1090;&#1077;&#1089;&#1090;&#1080;&#1088;&#1086;&#1074;&#1072;&#1085;&#1080;&#1103;%20&#1057;&#1086;&#1095;&#1080;\&#1064;&#1072;&#1073;&#1083;&#1086;&#1085;&#1099;%20&#1076;&#1086;&#1082;&#1091;&#1084;&#1077;&#1085;&#1090;&#1086;&#1074;\&#1064;&#1072;&#1073;&#1083;&#1086;&#1085;&#1099;%20&#1076;&#1086;&#1082;&#1091;&#1084;&#1077;&#1085;&#1090;&#1086;&#1074;%20&#1052;&#1080;&#1096;&#1077;\&#1064;&#1072;&#1073;&#1083;&#1086;&#1085;&#1099;%20&#1076;&#1086;&#1082;&#1091;&#1084;&#1077;&#1085;&#1090;&#1086;&#1074;ASAP\&#1064;&#1072;&#1073;&#1083;&#1086;&#1085;%20&#1076;&#1086;&#1082;&#1091;&#1084;&#1077;&#1085;&#1090;&#1072;%20&#1053;&#1054;&#1042;&#1067;&#1049;%201.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rca:RCAuthoringProperties xmlns:rca="urn:sharePointPublishingRcaProperties">
  <rca:Converter rca:guid="2798ee32-2961-4232-97dd-1a76b9aa6c6f">
    <rca:property rca:type="InheritParentSettings">False</rca:property>
    <rca:property rca:type="SelectedPageLayout">53</rca:property>
    <rca:property rca:type="SelectedPageField">f55c4d88-1f2e-4ad9-aaa8-819af4ee7ee8</rca:property>
    <rca:property rca:type="SelectedStylesField">a932ec3f-94c1-48b1-b6dc-41aaa6eb7e54</rca:property>
    <rca:property rca:type="CreatePageWithSourceDocument">False</rca:property>
    <rca:property rca:type="AllowChangeLocationConfig">True</rca:property>
    <rca:property rca:type="ConfiguredPageLocation">http://verex-portal/lmakarovsky</rca:property>
    <rca:property rca:type="CreateSynchronously">True</rca:property>
    <rca:property rca:type="AllowChangeProcessingConfig">True</rca:property>
    <rca:property rca:type="ConverterSpecificSettings">&lt;XslApplicatorConverterSettings Version="1" &gt;&lt;FilePlaceHolder Url="http://verex-portal/Style Library/XSL Style Sheets/ItemStyle.xsl"&gt;&lt;/FilePlaceHolder&gt;&lt;/XslApplicatorConverterSettings&gt;</rca:property>
  </rca:Converter>
  <rca:Converter rca:guid="6dfdc5b4-2a28-4a06-b0c6-ad3901e3a807">
    <rca:property rca:type="InheritParentSettings">False</rca:property>
    <rca:property rca:type="SelectedPageLayout">53</rca:property>
    <rca:property rca:type="SelectedPageField">f55c4d88-1f2e-4ad9-aaa8-819af4ee7ee8</rca:property>
    <rca:property rca:type="SelectedStylesField">a932ec3f-94c1-48b1-b6dc-41aaa6eb7e54</rca:property>
    <rca:property rca:type="CreatePageWithSourceDocument">True</rca:property>
    <rca:property rca:type="AllowChangeLocationConfig">True</rca:property>
    <rca:property rca:type="ConfiguredPageLocation">http://ax-portal:88/news</rca:property>
    <rca:property rca:type="CreateSynchronously">True</rca:property>
    <rca:property rca:type="AllowChangeProcessingConfig">True</rca:property>
    <rca:property rca:type="ConverterSpecificSettings"/>
  </rca:Converter>
</rca:RCAuthoring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13DD711DF0124E93BFB36C1936C103" ma:contentTypeVersion="0" ma:contentTypeDescription="Создание документа." ma:contentTypeScope="" ma:versionID="a9a269fcb1a54e3be8628044fd608abe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F49031-2664-4BD8-AED6-2D60836ECD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440729-D576-4C29-B9C0-1E060C134471}">
  <ds:schemaRefs>
    <ds:schemaRef ds:uri="urn:sharePointPublishingRcaProperties"/>
  </ds:schemaRefs>
</ds:datastoreItem>
</file>

<file path=customXml/itemProps3.xml><?xml version="1.0" encoding="utf-8"?>
<ds:datastoreItem xmlns:ds="http://schemas.openxmlformats.org/officeDocument/2006/customXml" ds:itemID="{126549CC-C05C-466C-BD0F-D8A9F9679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9612C50-96B4-4E31-8267-58A2A92AA06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26F2835-082F-44F2-A9C4-084D98E19F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документа НОВЫЙ 1.0.dotx</Template>
  <TotalTime>145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Manager>Акишин Леонид</Manager>
  <Company>GMCS Verex</Company>
  <LinksUpToDate>false</LinksUpToDate>
  <CharactersWithSpaces>2395</CharactersWithSpaces>
  <SharedDoc>false</SharedDoc>
  <HLinks>
    <vt:vector size="60" baseType="variant">
      <vt:variant>
        <vt:i4>1835059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_Toc332923026</vt:lpwstr>
      </vt:variant>
      <vt:variant>
        <vt:i4>1835059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_Toc332923025</vt:lpwstr>
      </vt:variant>
      <vt:variant>
        <vt:i4>1835059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_Toc332923024</vt:lpwstr>
      </vt:variant>
      <vt:variant>
        <vt:i4>1835059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_Toc332923023</vt:lpwstr>
      </vt:variant>
      <vt:variant>
        <vt:i4>1835059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_Toc332923022</vt:lpwstr>
      </vt:variant>
      <vt:variant>
        <vt:i4>1835059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_Toc332923021</vt:lpwstr>
      </vt:variant>
      <vt:variant>
        <vt:i4>1835059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_Toc332923020</vt:lpwstr>
      </vt:variant>
      <vt:variant>
        <vt:i4>2031667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_Toc332923019</vt:lpwstr>
      </vt:variant>
      <vt:variant>
        <vt:i4>2031667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_Toc332923018</vt:lpwstr>
      </vt:variant>
      <vt:variant>
        <vt:i4>2031667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_Toc332923017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Техническое задание</dc:subject>
  <dc:creator>Сергей Завелишко</dc:creator>
  <cp:keywords/>
  <dc:description/>
  <cp:lastModifiedBy>Евгений Саклаков</cp:lastModifiedBy>
  <cp:revision>7</cp:revision>
  <dcterms:created xsi:type="dcterms:W3CDTF">2020-10-06T11:26:00Z</dcterms:created>
  <dcterms:modified xsi:type="dcterms:W3CDTF">2020-10-13T20:21:00Z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значение">
    <vt:lpwstr>ВНЕДРЕНИЕ БИЛЛИНГОВОВОЙ СИСТЕМЫ MECOMS В ЧАСТИ РАСЧЕТОВ С ЮРИДИЧЕСКИМИ ЛИЦАМИ НА ПЛАТФОРМЕ MICROSOFT DYNAMICS AX 2009</vt:lpwstr>
  </property>
  <property fmtid="{D5CDD505-2E9C-101B-9397-08002B2CF9AE}" pid="3" name="Расположение">
    <vt:lpwstr>МОСКВА 2010</vt:lpwstr>
  </property>
  <property fmtid="{D5CDD505-2E9C-101B-9397-08002B2CF9AE}" pid="4" name="Телефон">
    <vt:lpwstr>+7 (495) 737-9991</vt:lpwstr>
  </property>
  <property fmtid="{D5CDD505-2E9C-101B-9397-08002B2CF9AE}" pid="5" name="Факс">
    <vt:lpwstr>+ 7(495) 737-9992</vt:lpwstr>
  </property>
  <property fmtid="{D5CDD505-2E9C-101B-9397-08002B2CF9AE}" pid="6" name="Адрес">
    <vt:lpwstr>119607, Москва, Мичуринский пр., д.45</vt:lpwstr>
  </property>
  <property fmtid="{D5CDD505-2E9C-101B-9397-08002B2CF9AE}" pid="7" name="Ссылка">
    <vt:lpwstr>www.gmcs.ru</vt:lpwstr>
  </property>
  <property fmtid="{D5CDD505-2E9C-101B-9397-08002B2CF9AE}" pid="8" name="Состояние">
    <vt:lpwstr>В разработке</vt:lpwstr>
  </property>
  <property fmtid="{D5CDD505-2E9C-101B-9397-08002B2CF9AE}" pid="9" name="ContentTypeId">
    <vt:lpwstr>0x0101002575458D925B7941AFB4C734FFE443FE</vt:lpwstr>
  </property>
</Properties>
</file>